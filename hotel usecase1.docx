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712D72">
      <w:pPr>
        <w:pStyle w:val="PageTitle"/>
      </w:pPr>
    </w:p>
    <w:p w14:paraId="047659E7" w14:textId="77777777" w:rsidR="009F5790" w:rsidRPr="00886F61" w:rsidRDefault="009F5790" w:rsidP="00712D72">
      <w:pPr>
        <w:pStyle w:val="PageTitle"/>
        <w:rPr>
          <w:vertAlign w:val="superscript"/>
        </w:rPr>
      </w:pPr>
    </w:p>
    <w:p w14:paraId="4B63A63E" w14:textId="77777777" w:rsidR="009F5790" w:rsidRPr="00886F61" w:rsidRDefault="009F5790" w:rsidP="00712D72">
      <w:pPr>
        <w:pStyle w:val="PageTitle"/>
        <w:rPr>
          <w:vertAlign w:val="subscript"/>
        </w:rPr>
      </w:pPr>
    </w:p>
    <w:p w14:paraId="48ED829F" w14:textId="77777777" w:rsidR="009F5790" w:rsidRPr="00886F61" w:rsidRDefault="009F5790" w:rsidP="00712D72">
      <w:pPr>
        <w:pStyle w:val="PageTitle"/>
      </w:pPr>
    </w:p>
    <w:p w14:paraId="5AB8EF64" w14:textId="77777777" w:rsidR="009F5790" w:rsidRPr="001C4D77" w:rsidRDefault="009F5790" w:rsidP="00712D72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712D72">
      <w:pPr>
        <w:pStyle w:val="PageTitle"/>
      </w:pPr>
    </w:p>
    <w:p w14:paraId="03A8A6B3" w14:textId="45C90EC8" w:rsidR="009F5790" w:rsidRPr="001C4D77" w:rsidRDefault="00155339" w:rsidP="00712D7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712D72"/>
    <w:p w14:paraId="12D6A4D9" w14:textId="77777777" w:rsidR="009F5790" w:rsidRPr="009F5790" w:rsidRDefault="009F5790" w:rsidP="00712D72"/>
    <w:p w14:paraId="4F7ED659" w14:textId="77777777" w:rsidR="009F5790" w:rsidRPr="009F5790" w:rsidRDefault="009F5790" w:rsidP="00712D72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1B0FD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712D7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FC8A6AD" w:rsidR="009F5790" w:rsidRPr="009F5790" w:rsidRDefault="009F5790" w:rsidP="00712D72">
            <w:r w:rsidRPr="009F5790">
              <w:t> </w:t>
            </w:r>
            <w:proofErr w:type="spellStart"/>
            <w:r w:rsidR="00FD0EF8">
              <w:t>PRJ_HotelBookingManagementSystem</w:t>
            </w:r>
            <w:proofErr w:type="spellEnd"/>
          </w:p>
        </w:tc>
      </w:tr>
      <w:tr w:rsidR="009F5790" w:rsidRPr="009F5790" w14:paraId="7B1CC0A8" w14:textId="77777777" w:rsidTr="001B0FD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712D7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16F64FE" w:rsidR="009F5790" w:rsidRPr="009F5790" w:rsidRDefault="009F5790" w:rsidP="00712D72">
            <w:r w:rsidRPr="009F5790">
              <w:t> </w:t>
            </w:r>
            <w:r w:rsidR="00FD0EF8">
              <w:t xml:space="preserve">Hotel Booking Management </w:t>
            </w:r>
            <w:r w:rsidR="00CE4DAD">
              <w:t>System</w:t>
            </w:r>
          </w:p>
        </w:tc>
      </w:tr>
    </w:tbl>
    <w:p w14:paraId="1917D496" w14:textId="77777777" w:rsidR="009F5790" w:rsidRPr="009F5790" w:rsidRDefault="009F5790" w:rsidP="00712D72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1B0FD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8ABDE34" w:rsidR="009F5790" w:rsidRPr="009F5790" w:rsidRDefault="009F5790" w:rsidP="008C0DEB">
            <w:r w:rsidRPr="009F5790">
              <w:t> </w:t>
            </w:r>
            <w:r w:rsidR="008C0DEB">
              <w:t>Batch2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480114B9" w:rsidR="009F5790" w:rsidRPr="009F5790" w:rsidRDefault="008C0DEB" w:rsidP="00712D72">
            <w:r>
              <w:t>Software associate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013029B6" w:rsidR="009F5790" w:rsidRPr="009F5790" w:rsidRDefault="008C0DEB" w:rsidP="00712D72">
            <w:r>
              <w:t xml:space="preserve"> 1 January 2018</w:t>
            </w:r>
          </w:p>
        </w:tc>
      </w:tr>
      <w:tr w:rsidR="009F5790" w:rsidRPr="009F5790" w14:paraId="05F5BE02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9EE0747" w:rsidR="009F5790" w:rsidRPr="009F5790" w:rsidRDefault="009F5790" w:rsidP="00712D72">
            <w:r w:rsidRPr="009F5790">
              <w:t> </w:t>
            </w:r>
            <w:proofErr w:type="spellStart"/>
            <w:r w:rsidR="00CE4DAD">
              <w:t>Smita</w:t>
            </w:r>
            <w:proofErr w:type="spellEnd"/>
            <w:r w:rsidR="00CE4DAD">
              <w:t xml:space="preserve"> Sharma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B1F613B" w:rsidR="009F5790" w:rsidRPr="009F5790" w:rsidRDefault="00CE4DAD" w:rsidP="00712D72">
            <w:r>
              <w:t>Test Lead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11813E00" w:rsidR="009F5790" w:rsidRPr="009F5790" w:rsidRDefault="008C0DEB" w:rsidP="00712D72">
            <w:r>
              <w:t>1 January 2018</w:t>
            </w:r>
          </w:p>
        </w:tc>
      </w:tr>
      <w:tr w:rsidR="009F5790" w:rsidRPr="009F5790" w14:paraId="6B3736C0" w14:textId="77777777" w:rsidTr="008C0DEB">
        <w:trPr>
          <w:trHeight w:val="55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957EC4A" w:rsidR="009F5790" w:rsidRPr="009F5790" w:rsidRDefault="009F5790" w:rsidP="00712D72">
            <w:r w:rsidRPr="009F5790">
              <w:t> </w:t>
            </w:r>
            <w:proofErr w:type="spellStart"/>
            <w:r w:rsidR="00CE4DAD">
              <w:t>Shubhangi</w:t>
            </w:r>
            <w:proofErr w:type="spellEnd"/>
            <w:r w:rsidR="00CE4DAD">
              <w:t xml:space="preserve"> Bharti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41D1DBF4" w:rsidR="009F5790" w:rsidRPr="009F5790" w:rsidRDefault="00CE4DAD" w:rsidP="00712D72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E6C0824" w:rsidR="009F5790" w:rsidRPr="009F5790" w:rsidRDefault="008C0DEB" w:rsidP="00712D72">
            <w:r>
              <w:t>1 January 2018</w:t>
            </w:r>
          </w:p>
        </w:tc>
      </w:tr>
      <w:tr w:rsidR="009F5790" w:rsidRPr="009F5790" w14:paraId="12030786" w14:textId="77777777" w:rsidTr="001B0FD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712D7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9F5790" w:rsidRDefault="009F5790" w:rsidP="00712D72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712D7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35D5F948" w:rsidR="009F5790" w:rsidRPr="00CE4DAD" w:rsidRDefault="00CE4DAD" w:rsidP="00712D72">
            <w:pPr>
              <w:rPr>
                <w:vanish/>
                <w:vertAlign w:val="superscript"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712D72">
            <w:r w:rsidRPr="009F5790">
              <w:t> </w:t>
            </w:r>
          </w:p>
        </w:tc>
      </w:tr>
    </w:tbl>
    <w:p w14:paraId="0966AC59" w14:textId="77777777" w:rsidR="009F5790" w:rsidRPr="009F5790" w:rsidRDefault="009F5790" w:rsidP="00712D72">
      <w:r w:rsidRPr="009F5790">
        <w:br w:type="page"/>
      </w:r>
    </w:p>
    <w:p w14:paraId="42EE7ADE" w14:textId="77777777" w:rsidR="009F5790" w:rsidRPr="009F5790" w:rsidRDefault="009F5790" w:rsidP="00712D72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712D72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712D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1B0FD3">
        <w:tc>
          <w:tcPr>
            <w:tcW w:w="2808" w:type="dxa"/>
            <w:vAlign w:val="center"/>
          </w:tcPr>
          <w:p w14:paraId="1976D30B" w14:textId="77777777" w:rsidR="009F5790" w:rsidRPr="009F5790" w:rsidRDefault="009F5790" w:rsidP="00712D72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712D72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712D72"/>
        </w:tc>
        <w:tc>
          <w:tcPr>
            <w:tcW w:w="1080" w:type="dxa"/>
          </w:tcPr>
          <w:p w14:paraId="488BB2E9" w14:textId="77777777" w:rsidR="009F5790" w:rsidRPr="009F5790" w:rsidRDefault="009F5790" w:rsidP="00712D72"/>
        </w:tc>
        <w:tc>
          <w:tcPr>
            <w:tcW w:w="1080" w:type="dxa"/>
          </w:tcPr>
          <w:p w14:paraId="325B699D" w14:textId="77777777" w:rsidR="009F5790" w:rsidRPr="009F5790" w:rsidRDefault="009F5790" w:rsidP="00712D72"/>
        </w:tc>
        <w:tc>
          <w:tcPr>
            <w:tcW w:w="1080" w:type="dxa"/>
          </w:tcPr>
          <w:p w14:paraId="77EF851F" w14:textId="77777777" w:rsidR="009F5790" w:rsidRPr="009F5790" w:rsidRDefault="009F5790" w:rsidP="00712D72"/>
        </w:tc>
        <w:tc>
          <w:tcPr>
            <w:tcW w:w="1080" w:type="dxa"/>
          </w:tcPr>
          <w:p w14:paraId="3AD2F557" w14:textId="77777777" w:rsidR="009F5790" w:rsidRPr="009F5790" w:rsidRDefault="009F5790" w:rsidP="00712D72"/>
        </w:tc>
      </w:tr>
      <w:tr w:rsidR="009F5790" w:rsidRPr="009F5790" w14:paraId="7EF63984" w14:textId="77777777" w:rsidTr="001B0FD3">
        <w:tc>
          <w:tcPr>
            <w:tcW w:w="2808" w:type="dxa"/>
            <w:vAlign w:val="center"/>
          </w:tcPr>
          <w:p w14:paraId="0516B6F4" w14:textId="77777777" w:rsidR="009F5790" w:rsidRPr="009F5790" w:rsidRDefault="009F5790" w:rsidP="00712D72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712D72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712D72"/>
        </w:tc>
        <w:tc>
          <w:tcPr>
            <w:tcW w:w="1080" w:type="dxa"/>
          </w:tcPr>
          <w:p w14:paraId="3D8D9994" w14:textId="77777777" w:rsidR="009F5790" w:rsidRPr="009F5790" w:rsidRDefault="009F5790" w:rsidP="00712D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712D72"/>
        </w:tc>
        <w:tc>
          <w:tcPr>
            <w:tcW w:w="1080" w:type="dxa"/>
          </w:tcPr>
          <w:p w14:paraId="2BE1FC53" w14:textId="77777777" w:rsidR="009F5790" w:rsidRPr="009F5790" w:rsidRDefault="009F5790" w:rsidP="00712D72"/>
        </w:tc>
        <w:tc>
          <w:tcPr>
            <w:tcW w:w="1080" w:type="dxa"/>
          </w:tcPr>
          <w:p w14:paraId="1799B660" w14:textId="77777777" w:rsidR="009F5790" w:rsidRPr="009F5790" w:rsidRDefault="009F5790" w:rsidP="00712D72"/>
        </w:tc>
      </w:tr>
      <w:tr w:rsidR="009F5790" w:rsidRPr="009F5790" w14:paraId="2BC2A16F" w14:textId="77777777" w:rsidTr="001B0FD3">
        <w:tc>
          <w:tcPr>
            <w:tcW w:w="2808" w:type="dxa"/>
            <w:vAlign w:val="center"/>
          </w:tcPr>
          <w:p w14:paraId="47098972" w14:textId="77777777" w:rsidR="009F5790" w:rsidRPr="009F5790" w:rsidRDefault="009F5790" w:rsidP="00712D72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712D72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712D72"/>
        </w:tc>
        <w:tc>
          <w:tcPr>
            <w:tcW w:w="1080" w:type="dxa"/>
          </w:tcPr>
          <w:p w14:paraId="3645B887" w14:textId="77777777" w:rsidR="009F5790" w:rsidRPr="009F5790" w:rsidRDefault="009F5790" w:rsidP="00712D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712D72"/>
        </w:tc>
        <w:tc>
          <w:tcPr>
            <w:tcW w:w="1080" w:type="dxa"/>
          </w:tcPr>
          <w:p w14:paraId="3A64C6EF" w14:textId="77777777" w:rsidR="009F5790" w:rsidRPr="009F5790" w:rsidRDefault="009F5790" w:rsidP="00712D72"/>
        </w:tc>
        <w:tc>
          <w:tcPr>
            <w:tcW w:w="1080" w:type="dxa"/>
          </w:tcPr>
          <w:p w14:paraId="47308748" w14:textId="77777777" w:rsidR="009F5790" w:rsidRPr="009F5790" w:rsidRDefault="009F5790" w:rsidP="00712D72"/>
        </w:tc>
      </w:tr>
      <w:tr w:rsidR="009F5790" w:rsidRPr="009F5790" w14:paraId="2E56A852" w14:textId="77777777" w:rsidTr="001B0FD3">
        <w:tc>
          <w:tcPr>
            <w:tcW w:w="2808" w:type="dxa"/>
          </w:tcPr>
          <w:p w14:paraId="64B7F5B7" w14:textId="77777777" w:rsidR="009F5790" w:rsidRPr="009F5790" w:rsidRDefault="009F5790" w:rsidP="00712D72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712D72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712D72"/>
        </w:tc>
        <w:tc>
          <w:tcPr>
            <w:tcW w:w="1080" w:type="dxa"/>
          </w:tcPr>
          <w:p w14:paraId="46558018" w14:textId="77777777" w:rsidR="009F5790" w:rsidRPr="009F5790" w:rsidRDefault="009F5790" w:rsidP="00712D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712D72"/>
        </w:tc>
        <w:tc>
          <w:tcPr>
            <w:tcW w:w="1080" w:type="dxa"/>
          </w:tcPr>
          <w:p w14:paraId="3AFC5A5C" w14:textId="77777777" w:rsidR="009F5790" w:rsidRPr="009F5790" w:rsidRDefault="009F5790" w:rsidP="00712D72"/>
        </w:tc>
        <w:tc>
          <w:tcPr>
            <w:tcW w:w="1080" w:type="dxa"/>
          </w:tcPr>
          <w:p w14:paraId="7E23613F" w14:textId="77777777" w:rsidR="009F5790" w:rsidRPr="009F5790" w:rsidRDefault="009F5790" w:rsidP="00712D72"/>
        </w:tc>
      </w:tr>
      <w:tr w:rsidR="009F5790" w:rsidRPr="009F5790" w14:paraId="307F8A75" w14:textId="77777777" w:rsidTr="001B0FD3">
        <w:tc>
          <w:tcPr>
            <w:tcW w:w="2808" w:type="dxa"/>
          </w:tcPr>
          <w:p w14:paraId="4D8423FC" w14:textId="77777777" w:rsidR="009F5790" w:rsidRPr="009F5790" w:rsidRDefault="009F5790" w:rsidP="00712D72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712D72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712D72"/>
        </w:tc>
        <w:tc>
          <w:tcPr>
            <w:tcW w:w="1080" w:type="dxa"/>
          </w:tcPr>
          <w:p w14:paraId="4D22E910" w14:textId="77777777" w:rsidR="009F5790" w:rsidRPr="009F5790" w:rsidRDefault="009F5790" w:rsidP="00712D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712D72"/>
        </w:tc>
        <w:tc>
          <w:tcPr>
            <w:tcW w:w="1080" w:type="dxa"/>
          </w:tcPr>
          <w:p w14:paraId="6071EC99" w14:textId="77777777" w:rsidR="009F5790" w:rsidRPr="009F5790" w:rsidRDefault="009F5790" w:rsidP="00712D72"/>
        </w:tc>
        <w:tc>
          <w:tcPr>
            <w:tcW w:w="1080" w:type="dxa"/>
          </w:tcPr>
          <w:p w14:paraId="0D8E8B38" w14:textId="77777777" w:rsidR="009F5790" w:rsidRPr="009F5790" w:rsidRDefault="009F5790" w:rsidP="00712D72"/>
        </w:tc>
      </w:tr>
      <w:tr w:rsidR="009F5790" w:rsidRPr="009F5790" w14:paraId="3EABB1EE" w14:textId="77777777" w:rsidTr="001B0FD3">
        <w:tc>
          <w:tcPr>
            <w:tcW w:w="2808" w:type="dxa"/>
          </w:tcPr>
          <w:p w14:paraId="27EF7D4D" w14:textId="77777777" w:rsidR="009F5790" w:rsidRPr="009F5790" w:rsidRDefault="009F5790" w:rsidP="00712D7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712D72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712D72"/>
        </w:tc>
        <w:tc>
          <w:tcPr>
            <w:tcW w:w="1080" w:type="dxa"/>
          </w:tcPr>
          <w:p w14:paraId="3BC21E42" w14:textId="77777777" w:rsidR="009F5790" w:rsidRPr="009F5790" w:rsidRDefault="009F5790" w:rsidP="00712D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712D72"/>
        </w:tc>
        <w:tc>
          <w:tcPr>
            <w:tcW w:w="1080" w:type="dxa"/>
          </w:tcPr>
          <w:p w14:paraId="718D8944" w14:textId="77777777" w:rsidR="009F5790" w:rsidRPr="009F5790" w:rsidRDefault="009F5790" w:rsidP="00712D72"/>
        </w:tc>
        <w:tc>
          <w:tcPr>
            <w:tcW w:w="1080" w:type="dxa"/>
          </w:tcPr>
          <w:p w14:paraId="5DD7E652" w14:textId="77777777" w:rsidR="009F5790" w:rsidRPr="009F5790" w:rsidRDefault="009F5790" w:rsidP="00712D72"/>
        </w:tc>
      </w:tr>
      <w:tr w:rsidR="009F5790" w:rsidRPr="009F5790" w14:paraId="5751E9DE" w14:textId="77777777" w:rsidTr="001B0FD3">
        <w:tc>
          <w:tcPr>
            <w:tcW w:w="2808" w:type="dxa"/>
          </w:tcPr>
          <w:p w14:paraId="5BD5BEA4" w14:textId="77777777" w:rsidR="009F5790" w:rsidRPr="009F5790" w:rsidRDefault="009F5790" w:rsidP="00712D72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712D72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712D72"/>
        </w:tc>
        <w:tc>
          <w:tcPr>
            <w:tcW w:w="1080" w:type="dxa"/>
          </w:tcPr>
          <w:p w14:paraId="161B779E" w14:textId="77777777" w:rsidR="009F5790" w:rsidRPr="009F5790" w:rsidRDefault="009F5790" w:rsidP="00712D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712D72"/>
        </w:tc>
        <w:tc>
          <w:tcPr>
            <w:tcW w:w="1080" w:type="dxa"/>
          </w:tcPr>
          <w:p w14:paraId="4BE23196" w14:textId="77777777" w:rsidR="009F5790" w:rsidRPr="009F5790" w:rsidRDefault="009F5790" w:rsidP="00712D72"/>
        </w:tc>
        <w:tc>
          <w:tcPr>
            <w:tcW w:w="1080" w:type="dxa"/>
          </w:tcPr>
          <w:p w14:paraId="3F95224E" w14:textId="77777777" w:rsidR="009F5790" w:rsidRPr="009F5790" w:rsidRDefault="009F5790" w:rsidP="00712D72"/>
        </w:tc>
      </w:tr>
    </w:tbl>
    <w:p w14:paraId="7C85DA30" w14:textId="77777777" w:rsidR="009F5790" w:rsidRPr="009F5790" w:rsidRDefault="009F5790" w:rsidP="00712D72"/>
    <w:p w14:paraId="36105CE6" w14:textId="77777777" w:rsidR="009F5790" w:rsidRPr="009F5790" w:rsidRDefault="009F5790" w:rsidP="00712D72"/>
    <w:p w14:paraId="2CC8A7F7" w14:textId="77777777" w:rsidR="009F5790" w:rsidRPr="009F5790" w:rsidRDefault="009F5790" w:rsidP="00712D72">
      <w:r w:rsidRPr="009F5790">
        <w:t xml:space="preserve">Disclaimer: </w:t>
      </w:r>
    </w:p>
    <w:p w14:paraId="28E0825A" w14:textId="77777777" w:rsidR="009F5790" w:rsidRPr="009F5790" w:rsidRDefault="009F5790" w:rsidP="00712D72"/>
    <w:p w14:paraId="47F58572" w14:textId="03097BAC" w:rsidR="009F5790" w:rsidRPr="009F5790" w:rsidRDefault="009F5790" w:rsidP="00712D72">
      <w:r w:rsidRPr="009F5790">
        <w:t xml:space="preserve">The scope of the project </w:t>
      </w:r>
      <w:r w:rsidR="00CC783A">
        <w:t>‘</w:t>
      </w:r>
      <w:r w:rsidR="00FD0EF8">
        <w:t xml:space="preserve">Hotel Booking Management </w:t>
      </w:r>
      <w:r w:rsidR="00AB558E">
        <w:t>System</w:t>
      </w:r>
      <w:r w:rsidR="00CC783A"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712D72">
      <w:r w:rsidRPr="005B3604">
        <w:lastRenderedPageBreak/>
        <w:t>TABLE OF CONTENTS</w:t>
      </w:r>
    </w:p>
    <w:p w14:paraId="63D9F59F" w14:textId="77777777" w:rsidR="009F5790" w:rsidRPr="009F5790" w:rsidRDefault="009F5790" w:rsidP="00712D72"/>
    <w:p w14:paraId="2DC5684C" w14:textId="77777777" w:rsidR="001341A9" w:rsidRDefault="009F579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03625743" w:history="1">
        <w:r w:rsidR="001341A9" w:rsidRPr="0008142E">
          <w:rPr>
            <w:rStyle w:val="Hyperlink"/>
            <w:noProof/>
          </w:rPr>
          <w:t>1.</w:t>
        </w:r>
        <w:r w:rsidR="001341A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="001341A9" w:rsidRPr="0008142E">
          <w:rPr>
            <w:rStyle w:val="Hyperlink"/>
            <w:noProof/>
          </w:rPr>
          <w:t>Use Case Name: Online hotel booking</w:t>
        </w:r>
        <w:r w:rsidR="001341A9">
          <w:rPr>
            <w:noProof/>
            <w:webHidden/>
          </w:rPr>
          <w:tab/>
        </w:r>
        <w:r w:rsidR="001341A9">
          <w:rPr>
            <w:noProof/>
            <w:webHidden/>
          </w:rPr>
          <w:fldChar w:fldCharType="begin"/>
        </w:r>
        <w:r w:rsidR="001341A9">
          <w:rPr>
            <w:noProof/>
            <w:webHidden/>
          </w:rPr>
          <w:instrText xml:space="preserve"> PAGEREF _Toc503625743 \h </w:instrText>
        </w:r>
        <w:r w:rsidR="001341A9">
          <w:rPr>
            <w:noProof/>
            <w:webHidden/>
          </w:rPr>
        </w:r>
        <w:r w:rsidR="001341A9">
          <w:rPr>
            <w:noProof/>
            <w:webHidden/>
          </w:rPr>
          <w:fldChar w:fldCharType="separate"/>
        </w:r>
        <w:r w:rsidR="001341A9">
          <w:rPr>
            <w:noProof/>
            <w:webHidden/>
          </w:rPr>
          <w:t>6</w:t>
        </w:r>
        <w:r w:rsidR="001341A9">
          <w:rPr>
            <w:noProof/>
            <w:webHidden/>
          </w:rPr>
          <w:fldChar w:fldCharType="end"/>
        </w:r>
      </w:hyperlink>
    </w:p>
    <w:p w14:paraId="093EFC16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44" w:history="1">
        <w:r w:rsidRPr="0008142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598E9D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45" w:history="1">
        <w:r w:rsidRPr="0008142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C106D6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46" w:history="1">
        <w:r w:rsidRPr="0008142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300581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47" w:history="1">
        <w:r w:rsidRPr="0008142E">
          <w:rPr>
            <w:rStyle w:val="Hyperlink"/>
            <w:noProof/>
          </w:rPr>
          <w:t>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4FDD75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48" w:history="1">
        <w:r w:rsidRPr="0008142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EFC92A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49" w:history="1">
        <w:r w:rsidRPr="0008142E">
          <w:rPr>
            <w:rStyle w:val="Hyperlink"/>
            <w:noProof/>
          </w:rPr>
          <w:t>Alternate Flow 1: Registration from other  websites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052D3F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0" w:history="1">
        <w:r w:rsidRPr="0008142E">
          <w:rPr>
            <w:rStyle w:val="Hyperlink"/>
            <w:noProof/>
          </w:rPr>
          <w:t>Alternate Flow 2: login from other websites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58D53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1" w:history="1">
        <w:r w:rsidRPr="0008142E">
          <w:rPr>
            <w:rStyle w:val="Hyperlink"/>
            <w:noProof/>
          </w:rPr>
          <w:t>Alternate Flow 3: Successful Online booking Of Hotel rooms  Without Providing Online amount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2B6EE9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2" w:history="1">
        <w:r w:rsidRPr="0008142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Exception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4ABE9C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3" w:history="1">
        <w:r w:rsidRPr="0008142E">
          <w:rPr>
            <w:rStyle w:val="Hyperlink"/>
            <w:noProof/>
          </w:rPr>
          <w:t>Exception Flow 1: Invalid Registration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7F119B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4" w:history="1">
        <w:r w:rsidRPr="0008142E">
          <w:rPr>
            <w:rStyle w:val="Hyperlink"/>
            <w:noProof/>
          </w:rPr>
          <w:t>Exception Flow 2:Invalid Login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D34439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5" w:history="1">
        <w:r w:rsidRPr="0008142E">
          <w:rPr>
            <w:rStyle w:val="Hyperlink"/>
            <w:noProof/>
          </w:rPr>
          <w:t>Exception Flow 3: Customer Enters the invalid Number of Rooms to be booked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ECFB2D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6" w:history="1">
        <w:r w:rsidRPr="0008142E">
          <w:rPr>
            <w:rStyle w:val="Hyperlink"/>
            <w:noProof/>
          </w:rPr>
          <w:t>Exception Flow 4: Customer Enters the invalid Number of Adults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6CB73B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7" w:history="1">
        <w:r w:rsidRPr="0008142E">
          <w:rPr>
            <w:rStyle w:val="Hyperlink"/>
            <w:noProof/>
          </w:rPr>
          <w:t>Exception Flow 5: Customer Enters the invalid Number of Children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BE09A7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8" w:history="1">
        <w:r w:rsidRPr="0008142E">
          <w:rPr>
            <w:rStyle w:val="Hyperlink"/>
            <w:noProof/>
          </w:rPr>
          <w:t>Exception Flow 6: Customer Enters the invalid Flight booking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8546DA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59" w:history="1">
        <w:r w:rsidRPr="0008142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FBE45A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0" w:history="1">
        <w:r w:rsidRPr="0008142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740B4A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1" w:history="1">
        <w:r w:rsidRPr="0008142E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E1F15F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2" w:history="1">
        <w:r w:rsidRPr="0008142E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36F59B09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3" w:history="1">
        <w:r w:rsidRPr="0008142E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4973BA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4" w:history="1">
        <w:r w:rsidRPr="0008142E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E956AD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5" w:history="1">
        <w:r w:rsidRPr="0008142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AEF5DA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6" w:history="1">
        <w:r w:rsidRPr="0008142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1A7F36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7" w:history="1">
        <w:r w:rsidRPr="0008142E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8F44B6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8" w:history="1">
        <w:bookmarkStart w:id="1" w:name="_Toc503625702"/>
        <w:r w:rsidRPr="0008142E">
          <w:rPr>
            <w:rStyle w:val="Hyperlink"/>
            <w:noProof/>
          </w:rPr>
          <w:drawing>
            <wp:inline distT="0" distB="0" distL="0" distR="0" wp14:anchorId="149922FA" wp14:editId="1255ABEA">
              <wp:extent cx="5321947" cy="3637051"/>
              <wp:effectExtent l="0" t="0" r="0" b="190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5198" cy="36392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4BCAF7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69" w:history="1">
        <w:r w:rsidRPr="0008142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B63F32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0" w:history="1">
        <w:r w:rsidRPr="0008142E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A3365B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1" w:history="1">
        <w:r w:rsidRPr="0008142E">
          <w:rPr>
            <w:rStyle w:val="Hyperlink"/>
            <w:noProof/>
          </w:rPr>
          <w:t>1. Successful Booking of Hotel Room By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692F0D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2" w:history="1">
        <w:r w:rsidRPr="0008142E">
          <w:rPr>
            <w:rStyle w:val="Hyperlink"/>
            <w:noProof/>
          </w:rPr>
          <w:t>2. Successful booking of flight tickets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3EF86F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3" w:history="1">
        <w:r w:rsidRPr="0008142E">
          <w:rPr>
            <w:rStyle w:val="Hyperlink"/>
            <w:noProof/>
          </w:rPr>
          <w:t>3.  Successful l booking of 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CDBE0C" w14:textId="77777777" w:rsidR="001341A9" w:rsidRDefault="001341A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4" w:history="1">
        <w:r w:rsidRPr="0008142E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00B8C9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5" w:history="1">
        <w:r w:rsidRPr="0008142E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Invalid registration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BDDC79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6" w:history="1">
        <w:r w:rsidRPr="0008142E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Invalid Login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BFE58C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7" w:history="1">
        <w:r w:rsidRPr="0008142E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Customer enters the invalid Number of rooms to be booked.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D612AA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8" w:history="1">
        <w:r w:rsidRPr="0008142E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Customer enters the invalid Number of adults.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96BF53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79" w:history="1">
        <w:r w:rsidRPr="0008142E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Customer enters the invalid Number of Children.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36BC80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0" w:history="1">
        <w:r w:rsidRPr="0008142E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Customer enters the invalid flight booking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EA632D" w14:textId="77777777" w:rsidR="001341A9" w:rsidRDefault="001341A9">
      <w:pPr>
        <w:pStyle w:val="TOC2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1" w:history="1">
        <w:r w:rsidRPr="0008142E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Customer enters the invalid car booking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EB85AC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2" w:history="1">
        <w:r w:rsidRPr="0008142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73E689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3" w:history="1">
        <w:r w:rsidRPr="0008142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What if the HTTP session is not created.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5FE172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4" w:history="1">
        <w:r w:rsidRPr="0008142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What if the user is able to access the page of the application by simply entering the URL of that  page on the address bar of the browser.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58BDC8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5" w:history="1">
        <w:r w:rsidRPr="0008142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75AD07" w14:textId="77777777" w:rsidR="001341A9" w:rsidRDefault="001341A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6" w:history="1">
        <w:r w:rsidRPr="0008142E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US"/>
          </w:rPr>
          <w:tab/>
        </w:r>
        <w:r w:rsidRPr="0008142E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7B9353" w14:textId="77777777" w:rsidR="001341A9" w:rsidRDefault="001341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7" w:history="1">
        <w:r w:rsidRPr="0008142E">
          <w:rPr>
            <w:rStyle w:val="Hyperlink"/>
            <w:noProof/>
          </w:rPr>
          <w:t>1. User should have Google chrome browser for best view of the site.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CFB052" w14:textId="77777777" w:rsidR="001341A9" w:rsidRDefault="001341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8" w:history="1">
        <w:r w:rsidRPr="0008142E">
          <w:rPr>
            <w:rStyle w:val="Hyperlink"/>
            <w:noProof/>
          </w:rPr>
          <w:t>2. The site is best viewed with a resolution of 1024*768.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ABF31C" w14:textId="77777777" w:rsidR="001341A9" w:rsidRDefault="001341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89" w:history="1">
        <w:r w:rsidRPr="0008142E">
          <w:rPr>
            <w:rStyle w:val="Hyperlink"/>
            <w:noProof/>
          </w:rPr>
          <w:t>3.  Application is valid and up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9A5149" w14:textId="77777777" w:rsidR="001341A9" w:rsidRDefault="001341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90" w:history="1">
        <w:r w:rsidRPr="0008142E">
          <w:rPr>
            <w:rStyle w:val="Hyperlink"/>
            <w:noProof/>
          </w:rPr>
          <w:t>4. Application is launcing in all the browsers.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2D4EBD" w14:textId="77777777" w:rsidR="001341A9" w:rsidRDefault="001341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91" w:history="1">
        <w:r w:rsidRPr="0008142E">
          <w:rPr>
            <w:rStyle w:val="Hyperlink"/>
            <w:noProof/>
          </w:rPr>
          <w:t>5. Administrator should have a valid email id.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326DD1" w14:textId="77777777" w:rsidR="001341A9" w:rsidRDefault="001341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92" w:history="1">
        <w:r w:rsidRPr="0008142E">
          <w:rPr>
            <w:rStyle w:val="Hyperlink"/>
            <w:noProof/>
          </w:rPr>
          <w:t>6. The User details should be authenticated.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ABDDDD" w14:textId="77777777" w:rsidR="001341A9" w:rsidRDefault="001341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hyperlink w:anchor="_Toc503625793" w:history="1">
        <w:r w:rsidRPr="0008142E">
          <w:rPr>
            <w:rStyle w:val="Hyperlink"/>
            <w:noProof/>
          </w:rPr>
          <w:t>7. The User should know  the valid URL of Paradise Insurance Online Company website.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_Toc503625793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FA5DA1" w14:textId="7C490062" w:rsidR="009F5790" w:rsidRPr="00F42082" w:rsidRDefault="009F5790" w:rsidP="00712D72">
      <w:r w:rsidRPr="00F42082">
        <w:fldChar w:fldCharType="end"/>
      </w:r>
    </w:p>
    <w:p w14:paraId="74E6C9D8" w14:textId="77777777" w:rsidR="009F5790" w:rsidRPr="009F5790" w:rsidRDefault="009F5790" w:rsidP="00712D72"/>
    <w:p w14:paraId="54DA6AF0" w14:textId="77777777" w:rsidR="009F5790" w:rsidRPr="009F5790" w:rsidRDefault="009F5790" w:rsidP="00712D72"/>
    <w:p w14:paraId="5A45629C" w14:textId="77777777" w:rsidR="009F5790" w:rsidRPr="009F5790" w:rsidRDefault="009F5790" w:rsidP="00712D72"/>
    <w:p w14:paraId="32E4EA51" w14:textId="77777777" w:rsidR="009F5790" w:rsidRPr="009F5790" w:rsidRDefault="009F5790" w:rsidP="00712D72"/>
    <w:p w14:paraId="12FDF1A2" w14:textId="77777777" w:rsidR="009F5790" w:rsidRPr="009F5790" w:rsidRDefault="009F5790" w:rsidP="00712D72"/>
    <w:p w14:paraId="332B7CEA" w14:textId="77777777" w:rsidR="009F5790" w:rsidRPr="009F5790" w:rsidRDefault="009F5790" w:rsidP="00712D72"/>
    <w:p w14:paraId="2663E52A" w14:textId="402435E7" w:rsidR="009F5790" w:rsidRPr="009F5790" w:rsidRDefault="009F5790" w:rsidP="00712D72">
      <w:pPr>
        <w:pStyle w:val="StyleHeading1H1Mainheading1Heading1Heading10Head1h1Sec"/>
      </w:pPr>
      <w:bookmarkStart w:id="2" w:name="_Toc144299909"/>
      <w:bookmarkStart w:id="3" w:name="_Toc145124997"/>
      <w:r w:rsidRPr="009F5790">
        <w:br w:type="page"/>
      </w:r>
      <w:bookmarkStart w:id="4" w:name="_Toc165439502"/>
      <w:bookmarkStart w:id="5" w:name="_Toc186019611"/>
      <w:bookmarkStart w:id="6" w:name="_Toc501550396"/>
      <w:bookmarkStart w:id="7" w:name="_Toc503625743"/>
      <w:r w:rsidRPr="009F5790">
        <w:lastRenderedPageBreak/>
        <w:t xml:space="preserve">Use Case Name: </w:t>
      </w:r>
      <w:bookmarkEnd w:id="2"/>
      <w:bookmarkEnd w:id="3"/>
      <w:bookmarkEnd w:id="4"/>
      <w:bookmarkEnd w:id="5"/>
      <w:r w:rsidR="001341A9">
        <w:t>Online hotel bookin</w:t>
      </w:r>
      <w:bookmarkEnd w:id="6"/>
      <w:r w:rsidR="001341A9">
        <w:t>g</w:t>
      </w:r>
      <w:bookmarkEnd w:id="7"/>
    </w:p>
    <w:p w14:paraId="078CF40F" w14:textId="32250591" w:rsidR="009F5790" w:rsidRPr="009F5790" w:rsidRDefault="009F5790" w:rsidP="00712D72">
      <w:pPr>
        <w:pStyle w:val="BodyText"/>
      </w:pPr>
      <w:r w:rsidRPr="009F5790">
        <w:t xml:space="preserve">Use Case ID:  </w:t>
      </w:r>
      <w:r w:rsidR="00476A8A">
        <w:t>HRB.CUSTOMER.HOTELROOMBOOKING_001</w:t>
      </w:r>
    </w:p>
    <w:p w14:paraId="518954F9" w14:textId="77777777" w:rsidR="00476A8A" w:rsidRDefault="003B2FE2" w:rsidP="00712D72">
      <w:pPr>
        <w:rPr>
          <w:iCs/>
        </w:rPr>
      </w:pPr>
      <w:r>
        <w:t xml:space="preserve">            </w:t>
      </w:r>
      <w:r w:rsidR="009F5790" w:rsidRPr="009F5790">
        <w:t>Brief Description:</w:t>
      </w:r>
      <w:r w:rsidR="00544B9A">
        <w:t xml:space="preserve"> </w:t>
      </w:r>
      <w:r w:rsidR="00476A8A">
        <w:t>The use case describes the process by which customer or employee can search for hotel rooms and book it.</w:t>
      </w:r>
    </w:p>
    <w:p w14:paraId="1C8DC0BB" w14:textId="77777777" w:rsidR="00476A8A" w:rsidRDefault="00476A8A" w:rsidP="00712D72"/>
    <w:p w14:paraId="339B99C7" w14:textId="7A4F5C00" w:rsidR="009F5790" w:rsidRPr="009F5790" w:rsidRDefault="009F5790" w:rsidP="00712D72"/>
    <w:p w14:paraId="736729FA" w14:textId="77777777" w:rsidR="009F5790" w:rsidRPr="009F5790" w:rsidRDefault="009F5790" w:rsidP="00712D72">
      <w:pPr>
        <w:pStyle w:val="StyleHeading1H1Mainheading1Heading1Heading10Head1h1Sec"/>
      </w:pPr>
      <w:bookmarkStart w:id="8" w:name="_Toc144299910"/>
      <w:bookmarkStart w:id="9" w:name="_Toc145124998"/>
      <w:bookmarkStart w:id="10" w:name="_Toc165439503"/>
      <w:bookmarkStart w:id="11" w:name="_Toc186019612"/>
      <w:bookmarkStart w:id="12" w:name="_Toc503625744"/>
      <w:r w:rsidRPr="009F5790">
        <w:t>Actor(s)</w:t>
      </w:r>
      <w:bookmarkEnd w:id="8"/>
      <w:bookmarkEnd w:id="9"/>
      <w:bookmarkEnd w:id="10"/>
      <w:bookmarkEnd w:id="11"/>
      <w:bookmarkEnd w:id="12"/>
    </w:p>
    <w:p w14:paraId="0E00227C" w14:textId="4BE3787C" w:rsidR="009F5790" w:rsidRPr="009F5790" w:rsidRDefault="00552ADE" w:rsidP="00712D72">
      <w:r>
        <w:t xml:space="preserve">             Customer</w:t>
      </w:r>
    </w:p>
    <w:p w14:paraId="36379E54" w14:textId="77777777" w:rsidR="009F5790" w:rsidRPr="009F5790" w:rsidRDefault="009F5790" w:rsidP="00712D72"/>
    <w:p w14:paraId="0EC1C799" w14:textId="77777777" w:rsidR="009F5790" w:rsidRPr="009F5790" w:rsidRDefault="009F5790" w:rsidP="00712D72">
      <w:pPr>
        <w:pStyle w:val="StyleHeading1H1Mainheading1Heading1Heading10Head1h1Sec"/>
      </w:pPr>
      <w:bookmarkStart w:id="13" w:name="_Toc144299911"/>
      <w:bookmarkStart w:id="14" w:name="_Toc145124999"/>
      <w:bookmarkStart w:id="15" w:name="_Toc165439504"/>
      <w:bookmarkStart w:id="16" w:name="_Toc186019613"/>
      <w:bookmarkStart w:id="17" w:name="_Toc503625745"/>
      <w:r w:rsidRPr="009F5790">
        <w:t>Preconditions</w:t>
      </w:r>
      <w:bookmarkEnd w:id="13"/>
      <w:bookmarkEnd w:id="14"/>
      <w:bookmarkEnd w:id="15"/>
      <w:bookmarkEnd w:id="16"/>
      <w:bookmarkEnd w:id="17"/>
    </w:p>
    <w:p w14:paraId="5FFC8CDC" w14:textId="648BB498" w:rsidR="009F5790" w:rsidRDefault="003B5B59" w:rsidP="00712D72">
      <w:pPr>
        <w:pStyle w:val="BodyText3"/>
        <w:numPr>
          <w:ilvl w:val="0"/>
          <w:numId w:val="8"/>
        </w:numPr>
      </w:pPr>
      <w:r>
        <w:t xml:space="preserve">Customer registers the </w:t>
      </w:r>
      <w:proofErr w:type="gramStart"/>
      <w:r>
        <w:t xml:space="preserve">details </w:t>
      </w:r>
      <w:r w:rsidR="00476A8A">
        <w:t xml:space="preserve"> with</w:t>
      </w:r>
      <w:proofErr w:type="gramEnd"/>
      <w:r w:rsidR="00476A8A">
        <w:t xml:space="preserve"> the hotel booking</w:t>
      </w:r>
      <w:r w:rsidR="00551E46">
        <w:t xml:space="preserve"> w</w:t>
      </w:r>
      <w:r w:rsidR="00476A8A">
        <w:t>e</w:t>
      </w:r>
      <w:r w:rsidR="00551E46">
        <w:t>bsite.</w:t>
      </w:r>
    </w:p>
    <w:p w14:paraId="5329D3F7" w14:textId="718062C6" w:rsidR="00551E46" w:rsidRDefault="00551E46" w:rsidP="00712D72">
      <w:pPr>
        <w:pStyle w:val="BodyText3"/>
        <w:numPr>
          <w:ilvl w:val="0"/>
          <w:numId w:val="8"/>
        </w:numPr>
      </w:pPr>
      <w:r>
        <w:t>Customer has valid user credentials.</w:t>
      </w:r>
    </w:p>
    <w:p w14:paraId="655A283C" w14:textId="6550A377" w:rsidR="00551E46" w:rsidRDefault="00551E46" w:rsidP="00712D72">
      <w:pPr>
        <w:pStyle w:val="BodyText3"/>
        <w:numPr>
          <w:ilvl w:val="0"/>
          <w:numId w:val="8"/>
        </w:numPr>
      </w:pPr>
      <w:r>
        <w:t>Customer has a</w:t>
      </w:r>
      <w:r w:rsidR="00476A8A">
        <w:t>lready logged into the hotel booking</w:t>
      </w:r>
      <w:r>
        <w:t xml:space="preserve"> website.</w:t>
      </w:r>
    </w:p>
    <w:p w14:paraId="619BF102" w14:textId="702AB68D" w:rsidR="00476A8A" w:rsidRDefault="00476A8A" w:rsidP="00712D72">
      <w:pPr>
        <w:pStyle w:val="BodyText3"/>
        <w:numPr>
          <w:ilvl w:val="0"/>
          <w:numId w:val="8"/>
        </w:numPr>
      </w:pPr>
      <w:r>
        <w:t>Customer enters valid user credentials for booking flight ticket</w:t>
      </w:r>
    </w:p>
    <w:p w14:paraId="74335402" w14:textId="26833B36" w:rsidR="00476A8A" w:rsidRDefault="00476A8A" w:rsidP="00712D72">
      <w:pPr>
        <w:pStyle w:val="BodyText3"/>
        <w:numPr>
          <w:ilvl w:val="0"/>
          <w:numId w:val="8"/>
        </w:numPr>
      </w:pPr>
      <w:r>
        <w:t>Customer enters valid user credentials for booking car</w:t>
      </w:r>
    </w:p>
    <w:p w14:paraId="76B4CB6E" w14:textId="77777777" w:rsidR="009F5790" w:rsidRPr="009F5790" w:rsidRDefault="009F5790" w:rsidP="00712D72">
      <w:pPr>
        <w:pStyle w:val="StyleHeading1H1Mainheading1Heading1Heading10Head1h1Sec"/>
      </w:pPr>
      <w:bookmarkStart w:id="18" w:name="_Toc144299912"/>
      <w:bookmarkStart w:id="19" w:name="_Toc145125000"/>
      <w:bookmarkStart w:id="20" w:name="_Toc165439505"/>
      <w:bookmarkStart w:id="21" w:name="_Toc186019614"/>
      <w:bookmarkStart w:id="22" w:name="_Toc503625746"/>
      <w:r w:rsidRPr="009F5790">
        <w:t>Flow of Events</w:t>
      </w:r>
      <w:bookmarkEnd w:id="18"/>
      <w:bookmarkEnd w:id="19"/>
      <w:bookmarkEnd w:id="20"/>
      <w:bookmarkEnd w:id="21"/>
      <w:bookmarkEnd w:id="22"/>
    </w:p>
    <w:p w14:paraId="10ED304D" w14:textId="6BBA3724" w:rsidR="009F5790" w:rsidRPr="001C4D77" w:rsidRDefault="009F5790" w:rsidP="008C0DEB">
      <w:pPr>
        <w:pStyle w:val="StyleHeading2Sub-headingH2ChapterNumberAppendixLetterchnh"/>
        <w:numPr>
          <w:ilvl w:val="0"/>
          <w:numId w:val="0"/>
        </w:numPr>
        <w:ind w:left="1350" w:hanging="720"/>
      </w:pPr>
      <w:bookmarkStart w:id="23" w:name="_Toc144299913"/>
      <w:bookmarkStart w:id="24" w:name="_Toc145125001"/>
      <w:bookmarkStart w:id="25" w:name="_Toc165439506"/>
      <w:bookmarkStart w:id="26" w:name="_Toc186019615"/>
      <w:bookmarkStart w:id="27" w:name="_Toc216505519"/>
      <w:r w:rsidRPr="001C4D77">
        <w:t xml:space="preserve">  </w:t>
      </w:r>
      <w:bookmarkStart w:id="28" w:name="_Toc503625747"/>
      <w:r w:rsidRPr="001C4D77">
        <w:t>Basic Flow</w:t>
      </w:r>
      <w:bookmarkEnd w:id="23"/>
      <w:bookmarkEnd w:id="24"/>
      <w:bookmarkEnd w:id="25"/>
      <w:bookmarkEnd w:id="26"/>
      <w:bookmarkEnd w:id="27"/>
      <w:bookmarkEnd w:id="28"/>
    </w:p>
    <w:p w14:paraId="5E6CC605" w14:textId="6A01258D" w:rsidR="009F5790" w:rsidRDefault="00994CD6" w:rsidP="00712D72">
      <w:r>
        <w:t xml:space="preserve">            </w:t>
      </w:r>
      <w:r w:rsidR="009F5790" w:rsidRPr="009F5790">
        <w:t xml:space="preserve">Name: </w:t>
      </w:r>
      <w:r>
        <w:t xml:space="preserve">Successful </w:t>
      </w:r>
      <w:r w:rsidR="00476A8A">
        <w:t xml:space="preserve">Registrations and </w:t>
      </w:r>
      <w:r>
        <w:t>Online Booking of Flight Ticket</w:t>
      </w:r>
    </w:p>
    <w:p w14:paraId="138351D9" w14:textId="77777777" w:rsidR="00476A8A" w:rsidRDefault="00476A8A" w:rsidP="00712D72"/>
    <w:p w14:paraId="2FE7B365" w14:textId="77777777" w:rsidR="00476A8A" w:rsidRDefault="00476A8A" w:rsidP="00712D72"/>
    <w:p w14:paraId="3266C495" w14:textId="77777777" w:rsidR="00476A8A" w:rsidRDefault="00476A8A" w:rsidP="00712D72">
      <w:r>
        <w:tab/>
      </w:r>
    </w:p>
    <w:p w14:paraId="2B906484" w14:textId="77777777" w:rsidR="00476A8A" w:rsidRDefault="00476A8A" w:rsidP="00712D72">
      <w:r>
        <w:t xml:space="preserve">      REGISTRATION </w:t>
      </w:r>
    </w:p>
    <w:p w14:paraId="5D6CF45E" w14:textId="77777777" w:rsidR="00476A8A" w:rsidRDefault="00476A8A" w:rsidP="00712D72"/>
    <w:p w14:paraId="37E7A0E0" w14:textId="77777777" w:rsidR="00476A8A" w:rsidRDefault="00476A8A" w:rsidP="00712D72"/>
    <w:p w14:paraId="4C138C56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Opens the browser.</w:t>
      </w:r>
    </w:p>
    <w:p w14:paraId="24FBACB7" w14:textId="13638B46" w:rsidR="00476A8A" w:rsidRDefault="00476A8A" w:rsidP="00712D72">
      <w:pPr>
        <w:pStyle w:val="ListParagraph"/>
        <w:numPr>
          <w:ilvl w:val="0"/>
          <w:numId w:val="16"/>
        </w:numPr>
      </w:pPr>
      <w:r>
        <w:t xml:space="preserve">Enters the URL </w:t>
      </w:r>
      <w:r w:rsidR="00F94F85">
        <w:t>https://duniyaghumao.com</w:t>
      </w:r>
    </w:p>
    <w:p w14:paraId="661DAA6A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Clicks on login link.</w:t>
      </w:r>
    </w:p>
    <w:p w14:paraId="1B1F9EB8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Enters the First name.</w:t>
      </w:r>
    </w:p>
    <w:p w14:paraId="2718B623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Enters the Last name</w:t>
      </w:r>
    </w:p>
    <w:p w14:paraId="7A102684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Enters the gender.</w:t>
      </w:r>
    </w:p>
    <w:p w14:paraId="58A292EF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Enters Email ID</w:t>
      </w:r>
    </w:p>
    <w:p w14:paraId="6FEBB3C3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Enters the Password.</w:t>
      </w:r>
    </w:p>
    <w:p w14:paraId="405C30FB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 xml:space="preserve">Clicks on sign </w:t>
      </w:r>
      <w:proofErr w:type="gramStart"/>
      <w:r>
        <w:t>Up</w:t>
      </w:r>
      <w:proofErr w:type="gramEnd"/>
      <w:r>
        <w:t>.</w:t>
      </w:r>
    </w:p>
    <w:p w14:paraId="66DA010E" w14:textId="2BCFF1AA" w:rsidR="00476A8A" w:rsidRDefault="00476A8A" w:rsidP="00712D72">
      <w:r>
        <w:tab/>
      </w:r>
    </w:p>
    <w:p w14:paraId="6376D07C" w14:textId="77777777" w:rsidR="00476A8A" w:rsidRDefault="00476A8A" w:rsidP="00712D72"/>
    <w:p w14:paraId="341A5240" w14:textId="77777777" w:rsidR="00476A8A" w:rsidRDefault="00476A8A" w:rsidP="00712D72"/>
    <w:p w14:paraId="70D21F5D" w14:textId="77777777" w:rsidR="00476A8A" w:rsidRDefault="00476A8A" w:rsidP="00712D72">
      <w:r>
        <w:t>LOGIN</w:t>
      </w:r>
    </w:p>
    <w:p w14:paraId="480A22E1" w14:textId="77777777" w:rsidR="00476A8A" w:rsidRDefault="00476A8A" w:rsidP="00712D72"/>
    <w:p w14:paraId="47E8E163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Open the browser.</w:t>
      </w:r>
    </w:p>
    <w:p w14:paraId="4C1B7006" w14:textId="2957B60A" w:rsidR="00476A8A" w:rsidRDefault="00476A8A" w:rsidP="00712D72">
      <w:pPr>
        <w:pStyle w:val="ListParagraph"/>
        <w:numPr>
          <w:ilvl w:val="0"/>
          <w:numId w:val="16"/>
        </w:numPr>
      </w:pPr>
      <w:r>
        <w:t xml:space="preserve">Enter the URL </w:t>
      </w:r>
      <w:r w:rsidR="00F94F85">
        <w:t>https://duniyaghumao.com</w:t>
      </w:r>
    </w:p>
    <w:p w14:paraId="53A586F2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lastRenderedPageBreak/>
        <w:t>Click on login link.</w:t>
      </w:r>
    </w:p>
    <w:p w14:paraId="1036D9EB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 the Username.</w:t>
      </w:r>
    </w:p>
    <w:p w14:paraId="2352C458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 the Password.</w:t>
      </w:r>
    </w:p>
    <w:p w14:paraId="394331BF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 on login link.</w:t>
      </w:r>
    </w:p>
    <w:p w14:paraId="61D834B1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 on ‘Search Hotel’ link.</w:t>
      </w:r>
    </w:p>
    <w:p w14:paraId="3E6A4F01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Select the city.</w:t>
      </w:r>
    </w:p>
    <w:p w14:paraId="0F65B800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Select the ‘Arrival Date’</w:t>
      </w:r>
    </w:p>
    <w:p w14:paraId="4C509B49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Select the ‘Departure Date’</w:t>
      </w:r>
    </w:p>
    <w:p w14:paraId="4B621DB4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 on ‘Search’ link</w:t>
      </w:r>
    </w:p>
    <w:p w14:paraId="0E1A6899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Select the hotel and Click on ‘Book Now’ link.</w:t>
      </w:r>
    </w:p>
    <w:p w14:paraId="262B5FC5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 xml:space="preserve">Enter the ‘No of rooms to be booked’ </w:t>
      </w:r>
    </w:p>
    <w:p w14:paraId="6905C628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 ‘No of Adults’.</w:t>
      </w:r>
    </w:p>
    <w:p w14:paraId="1D8FD236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 ‘No of Children’.</w:t>
      </w:r>
    </w:p>
    <w:p w14:paraId="318027C0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 xml:space="preserve">Enter payment details. </w:t>
      </w:r>
    </w:p>
    <w:p w14:paraId="1C81CB31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 on ‘Book’ link.</w:t>
      </w:r>
    </w:p>
    <w:p w14:paraId="3A5CD37E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The system validates the details.</w:t>
      </w:r>
    </w:p>
    <w:p w14:paraId="162A6790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The system successfully books the hotel room.</w:t>
      </w:r>
    </w:p>
    <w:p w14:paraId="73D3AA2B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 on flight booking link.</w:t>
      </w:r>
    </w:p>
    <w:p w14:paraId="1A342FEE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 valid credentials.</w:t>
      </w:r>
    </w:p>
    <w:p w14:paraId="5F1F7E1F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 on ‘Book Flight’ link.</w:t>
      </w:r>
    </w:p>
    <w:p w14:paraId="56366219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 on Car facilities link.</w:t>
      </w:r>
    </w:p>
    <w:p w14:paraId="7F5E3611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Enter valid credentials.</w:t>
      </w:r>
    </w:p>
    <w:p w14:paraId="5C4D13F9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Click on ‘Book car’ link.</w:t>
      </w:r>
    </w:p>
    <w:p w14:paraId="14042395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>System validates details</w:t>
      </w:r>
    </w:p>
    <w:p w14:paraId="7DD5C2B9" w14:textId="77777777" w:rsidR="00476A8A" w:rsidRDefault="00476A8A" w:rsidP="00712D72">
      <w:pPr>
        <w:pStyle w:val="ListParagraph"/>
        <w:numPr>
          <w:ilvl w:val="0"/>
          <w:numId w:val="16"/>
        </w:numPr>
      </w:pPr>
      <w:r>
        <w:t xml:space="preserve">The system successfully books the hotel room. </w:t>
      </w:r>
    </w:p>
    <w:p w14:paraId="60291B0F" w14:textId="77777777" w:rsidR="00476A8A" w:rsidRDefault="00476A8A" w:rsidP="00712D72"/>
    <w:p w14:paraId="54676E58" w14:textId="77777777" w:rsidR="00476A8A" w:rsidRDefault="00476A8A" w:rsidP="00712D72"/>
    <w:p w14:paraId="1F011444" w14:textId="4E6C2BCC" w:rsidR="00476A8A" w:rsidRDefault="007A3184" w:rsidP="00712D72">
      <w:r>
        <w:t xml:space="preserve">     </w:t>
      </w:r>
      <w:r w:rsidR="00476A8A">
        <w:t xml:space="preserve"> Booking flight</w:t>
      </w:r>
    </w:p>
    <w:p w14:paraId="07733692" w14:textId="77777777" w:rsidR="00476A8A" w:rsidRDefault="00476A8A" w:rsidP="00712D72"/>
    <w:p w14:paraId="18E80838" w14:textId="77777777" w:rsidR="00F87520" w:rsidRDefault="00F87520" w:rsidP="00712D72">
      <w:pPr>
        <w:pStyle w:val="ListParagraph"/>
        <w:numPr>
          <w:ilvl w:val="0"/>
          <w:numId w:val="9"/>
        </w:numPr>
      </w:pPr>
      <w:r>
        <w:t>Customer enters From City</w:t>
      </w:r>
    </w:p>
    <w:p w14:paraId="3A622209" w14:textId="77777777" w:rsidR="00F87520" w:rsidRDefault="00F87520" w:rsidP="00712D72">
      <w:pPr>
        <w:pStyle w:val="ListParagraph"/>
        <w:numPr>
          <w:ilvl w:val="0"/>
          <w:numId w:val="9"/>
        </w:numPr>
      </w:pPr>
      <w:r>
        <w:t>Customer enters To City</w:t>
      </w:r>
    </w:p>
    <w:p w14:paraId="6A42C3BE" w14:textId="77777777" w:rsidR="00F87520" w:rsidRDefault="00F87520" w:rsidP="00712D72">
      <w:pPr>
        <w:pStyle w:val="ListParagraph"/>
        <w:numPr>
          <w:ilvl w:val="0"/>
          <w:numId w:val="9"/>
        </w:numPr>
      </w:pPr>
      <w:r>
        <w:t>Customer enters Departure Date</w:t>
      </w:r>
    </w:p>
    <w:p w14:paraId="5CD9B73E" w14:textId="00565B0C" w:rsidR="00F87520" w:rsidRDefault="00F87520" w:rsidP="00712D72">
      <w:pPr>
        <w:pStyle w:val="ListParagraph"/>
        <w:numPr>
          <w:ilvl w:val="0"/>
          <w:numId w:val="9"/>
        </w:numPr>
      </w:pPr>
      <w:r>
        <w:t>Customer enters No. of Tickets</w:t>
      </w:r>
    </w:p>
    <w:p w14:paraId="0BEF7D01" w14:textId="11D735AE" w:rsidR="00B063A0" w:rsidRDefault="00B063A0" w:rsidP="00712D72">
      <w:pPr>
        <w:pStyle w:val="ListParagraph"/>
        <w:numPr>
          <w:ilvl w:val="0"/>
          <w:numId w:val="9"/>
        </w:numPr>
      </w:pPr>
      <w:r>
        <w:t>Customer select</w:t>
      </w:r>
      <w:r w:rsidR="008442D4">
        <w:t>s</w:t>
      </w:r>
      <w:r>
        <w:t xml:space="preserve"> </w:t>
      </w:r>
      <w:r w:rsidR="00476A8A">
        <w:t>amount</w:t>
      </w:r>
    </w:p>
    <w:p w14:paraId="2A0C70B0" w14:textId="2BFF1B81" w:rsidR="00F87520" w:rsidRDefault="00F87520" w:rsidP="00712D72">
      <w:pPr>
        <w:pStyle w:val="ListParagraph"/>
        <w:numPr>
          <w:ilvl w:val="0"/>
          <w:numId w:val="9"/>
        </w:numPr>
      </w:pPr>
      <w:r>
        <w:t>Customer clicks on Search Flights button</w:t>
      </w:r>
    </w:p>
    <w:p w14:paraId="74CEF95B" w14:textId="3F95F242" w:rsidR="00F87520" w:rsidRDefault="00F87520" w:rsidP="00712D72">
      <w:pPr>
        <w:pStyle w:val="ListParagraph"/>
        <w:numPr>
          <w:ilvl w:val="0"/>
          <w:numId w:val="9"/>
        </w:numPr>
      </w:pPr>
      <w:r>
        <w:t>System displays the list of available flights</w:t>
      </w:r>
    </w:p>
    <w:p w14:paraId="126D8AC7" w14:textId="737DA621" w:rsidR="00F87520" w:rsidRDefault="00F87520" w:rsidP="00712D72">
      <w:pPr>
        <w:pStyle w:val="ListParagraph"/>
        <w:numPr>
          <w:ilvl w:val="0"/>
          <w:numId w:val="9"/>
        </w:numPr>
      </w:pPr>
      <w:r>
        <w:t>Customer selects the preferred flight option</w:t>
      </w:r>
    </w:p>
    <w:p w14:paraId="6D624DAF" w14:textId="77777777" w:rsidR="00746AD4" w:rsidRDefault="00F87520" w:rsidP="00712D72">
      <w:pPr>
        <w:pStyle w:val="ListParagraph"/>
        <w:numPr>
          <w:ilvl w:val="0"/>
          <w:numId w:val="9"/>
        </w:numPr>
      </w:pPr>
      <w:r>
        <w:t xml:space="preserve">Customer clicks on </w:t>
      </w:r>
      <w:r w:rsidR="001C1D89">
        <w:t xml:space="preserve">the </w:t>
      </w:r>
      <w:r>
        <w:t>Book Ticket button</w:t>
      </w:r>
    </w:p>
    <w:p w14:paraId="261632A4" w14:textId="1C25FEC0" w:rsidR="00994CD6" w:rsidRDefault="00746AD4" w:rsidP="00712D72">
      <w:pPr>
        <w:pStyle w:val="ListParagraph"/>
        <w:numPr>
          <w:ilvl w:val="0"/>
          <w:numId w:val="9"/>
        </w:numPr>
      </w:pPr>
      <w:r>
        <w:t>Customer provides payment details</w:t>
      </w:r>
    </w:p>
    <w:p w14:paraId="42D75F45" w14:textId="77777777" w:rsidR="00476A8A" w:rsidRDefault="00476A8A" w:rsidP="00712D72"/>
    <w:p w14:paraId="5B6EA31F" w14:textId="77777777" w:rsidR="00476A8A" w:rsidRDefault="00476A8A" w:rsidP="00712D72"/>
    <w:p w14:paraId="71D54EF5" w14:textId="075928C0" w:rsidR="00476A8A" w:rsidRPr="00476A8A" w:rsidRDefault="007A3184" w:rsidP="00712D72">
      <w:r>
        <w:t xml:space="preserve">    </w:t>
      </w:r>
      <w:r w:rsidR="00476A8A">
        <w:t xml:space="preserve">  </w:t>
      </w:r>
      <w:r w:rsidR="00476A8A" w:rsidRPr="00476A8A">
        <w:t>Car booking</w:t>
      </w:r>
    </w:p>
    <w:p w14:paraId="6DC23FD5" w14:textId="77777777" w:rsidR="00476A8A" w:rsidRDefault="00476A8A" w:rsidP="00712D72"/>
    <w:p w14:paraId="24AE6D97" w14:textId="4436574F" w:rsidR="00476A8A" w:rsidRDefault="00476A8A" w:rsidP="00712D72">
      <w:pPr>
        <w:pStyle w:val="ListParagraph"/>
        <w:numPr>
          <w:ilvl w:val="0"/>
          <w:numId w:val="9"/>
        </w:numPr>
      </w:pPr>
      <w:r>
        <w:t>Customer enters Arrival Date</w:t>
      </w:r>
    </w:p>
    <w:p w14:paraId="23C93A3E" w14:textId="4AFA17DB" w:rsidR="00476A8A" w:rsidRDefault="00476A8A" w:rsidP="00712D72">
      <w:pPr>
        <w:pStyle w:val="ListParagraph"/>
        <w:numPr>
          <w:ilvl w:val="0"/>
          <w:numId w:val="9"/>
        </w:numPr>
      </w:pPr>
      <w:r>
        <w:t>Customer enters Arrival time</w:t>
      </w:r>
    </w:p>
    <w:p w14:paraId="52AF0BC0" w14:textId="05A66B8C" w:rsidR="00476A8A" w:rsidRDefault="00476A8A" w:rsidP="00712D72">
      <w:pPr>
        <w:pStyle w:val="ListParagraph"/>
        <w:numPr>
          <w:ilvl w:val="0"/>
          <w:numId w:val="9"/>
        </w:numPr>
      </w:pPr>
      <w:r>
        <w:t>Customer enters No. of seats</w:t>
      </w:r>
    </w:p>
    <w:p w14:paraId="71187895" w14:textId="6155D1B6" w:rsidR="00476A8A" w:rsidRDefault="00476A8A" w:rsidP="00712D72">
      <w:pPr>
        <w:pStyle w:val="ListParagraph"/>
        <w:numPr>
          <w:ilvl w:val="0"/>
          <w:numId w:val="9"/>
        </w:numPr>
      </w:pPr>
      <w:r>
        <w:t>Customer selects amount.</w:t>
      </w:r>
    </w:p>
    <w:p w14:paraId="168C34CA" w14:textId="312EF74E" w:rsidR="00476A8A" w:rsidRDefault="00476A8A" w:rsidP="00712D72">
      <w:pPr>
        <w:pStyle w:val="ListParagraph"/>
        <w:numPr>
          <w:ilvl w:val="0"/>
          <w:numId w:val="9"/>
        </w:numPr>
      </w:pPr>
      <w:r>
        <w:t>Customer clicks on the Book car button</w:t>
      </w:r>
    </w:p>
    <w:p w14:paraId="1BD1E421" w14:textId="77777777" w:rsidR="00476A8A" w:rsidRPr="004A35C2" w:rsidRDefault="00476A8A" w:rsidP="00712D72">
      <w:pPr>
        <w:pStyle w:val="ListParagraph"/>
        <w:numPr>
          <w:ilvl w:val="0"/>
          <w:numId w:val="9"/>
        </w:numPr>
      </w:pPr>
      <w:r>
        <w:t>Customer provides payment details</w:t>
      </w:r>
    </w:p>
    <w:p w14:paraId="3B3E441E" w14:textId="77777777" w:rsidR="00476A8A" w:rsidRPr="004A35C2" w:rsidRDefault="00476A8A" w:rsidP="00712D72"/>
    <w:p w14:paraId="0DF5857C" w14:textId="77777777" w:rsidR="009F5790" w:rsidRPr="009F5790" w:rsidRDefault="009F5790" w:rsidP="00712D72"/>
    <w:p w14:paraId="71D41E2C" w14:textId="77777777" w:rsidR="005019D6" w:rsidRDefault="009F5790" w:rsidP="00712D72">
      <w:pPr>
        <w:pStyle w:val="StyleHeading2Sub-headingH2ChapterNumberAppendixLetterchnh"/>
        <w:numPr>
          <w:ilvl w:val="1"/>
          <w:numId w:val="7"/>
        </w:numPr>
      </w:pPr>
      <w:bookmarkStart w:id="29" w:name="_Toc141844799"/>
      <w:bookmarkStart w:id="30" w:name="_Toc143500966"/>
      <w:bookmarkStart w:id="31" w:name="_Toc144299914"/>
      <w:bookmarkStart w:id="32" w:name="_Toc145125002"/>
      <w:bookmarkStart w:id="33" w:name="_Toc165439507"/>
      <w:bookmarkStart w:id="34" w:name="_Toc186019616"/>
      <w:bookmarkStart w:id="35" w:name="_Toc216505520"/>
      <w:r w:rsidRPr="009F5790">
        <w:lastRenderedPageBreak/>
        <w:t xml:space="preserve"> </w:t>
      </w:r>
      <w:bookmarkStart w:id="36" w:name="_Toc503625748"/>
      <w:r w:rsidRPr="009F5790">
        <w:t>Alternative Flow</w:t>
      </w:r>
      <w:bookmarkEnd w:id="29"/>
      <w:bookmarkEnd w:id="30"/>
      <w:bookmarkEnd w:id="31"/>
      <w:r w:rsidRPr="009F5790">
        <w:t>s</w:t>
      </w:r>
      <w:bookmarkStart w:id="37" w:name="_Toc165439508"/>
      <w:bookmarkStart w:id="38" w:name="_Toc186019617"/>
      <w:bookmarkStart w:id="39" w:name="_Toc216505521"/>
      <w:bookmarkStart w:id="40" w:name="_Toc141844800"/>
      <w:bookmarkStart w:id="41" w:name="_Toc143500967"/>
      <w:bookmarkStart w:id="42" w:name="_Toc144299918"/>
      <w:bookmarkStart w:id="43" w:name="_Toc145125005"/>
      <w:bookmarkEnd w:id="32"/>
      <w:bookmarkEnd w:id="33"/>
      <w:bookmarkEnd w:id="34"/>
      <w:bookmarkEnd w:id="35"/>
      <w:bookmarkEnd w:id="36"/>
    </w:p>
    <w:p w14:paraId="687FF66C" w14:textId="427BB4A4" w:rsidR="005019D6" w:rsidRPr="009F5790" w:rsidRDefault="005019D6" w:rsidP="008C0DEB">
      <w:pPr>
        <w:pStyle w:val="StyleHeading2Sub-headingH2ChapterNumberAppendixLetterchnh"/>
        <w:numPr>
          <w:ilvl w:val="0"/>
          <w:numId w:val="0"/>
        </w:numPr>
      </w:pPr>
      <w:bookmarkStart w:id="44" w:name="_Toc399585220"/>
      <w:bookmarkEnd w:id="37"/>
      <w:bookmarkEnd w:id="38"/>
      <w:bookmarkEnd w:id="39"/>
      <w:r>
        <w:t xml:space="preserve"> </w:t>
      </w:r>
      <w:bookmarkStart w:id="45" w:name="_Toc503625749"/>
      <w:r w:rsidRPr="009F5790">
        <w:t>Alternate Flow 1</w:t>
      </w:r>
      <w:r>
        <w:t xml:space="preserve">: </w:t>
      </w:r>
      <w:bookmarkEnd w:id="44"/>
      <w:r w:rsidR="0020116E">
        <w:t xml:space="preserve">Registration from </w:t>
      </w:r>
      <w:proofErr w:type="gramStart"/>
      <w:r w:rsidR="0020116E">
        <w:t>other  websites</w:t>
      </w:r>
      <w:bookmarkEnd w:id="45"/>
      <w:proofErr w:type="gramEnd"/>
      <w:r w:rsidR="00CD7356">
        <w:t xml:space="preserve"> </w:t>
      </w:r>
    </w:p>
    <w:p w14:paraId="0F4A9894" w14:textId="300C675B" w:rsidR="00CD7356" w:rsidRDefault="003B5B59" w:rsidP="00712D72">
      <w:pPr>
        <w:pStyle w:val="ListParagraph"/>
        <w:numPr>
          <w:ilvl w:val="0"/>
          <w:numId w:val="10"/>
        </w:numPr>
      </w:pPr>
      <w:r>
        <w:t>Customer opens the direct application.</w:t>
      </w:r>
    </w:p>
    <w:p w14:paraId="3BCC1E69" w14:textId="026F612D" w:rsidR="00CD7356" w:rsidRDefault="003B5B59" w:rsidP="00712D72">
      <w:pPr>
        <w:pStyle w:val="ListParagraph"/>
        <w:numPr>
          <w:ilvl w:val="0"/>
          <w:numId w:val="10"/>
        </w:numPr>
      </w:pPr>
      <w:r>
        <w:t>Customer enters the URL in search bar.</w:t>
      </w:r>
    </w:p>
    <w:p w14:paraId="20B78846" w14:textId="05EFB2B9" w:rsidR="00CD7356" w:rsidRDefault="003B5B59" w:rsidP="00712D72">
      <w:pPr>
        <w:pStyle w:val="ListParagraph"/>
        <w:numPr>
          <w:ilvl w:val="0"/>
          <w:numId w:val="10"/>
        </w:numPr>
      </w:pPr>
      <w:r>
        <w:t>Customer enters first name.</w:t>
      </w:r>
    </w:p>
    <w:p w14:paraId="5C9C7EB2" w14:textId="57A81F9A" w:rsidR="00CD7356" w:rsidRDefault="003B5B59" w:rsidP="00712D72">
      <w:pPr>
        <w:pStyle w:val="ListParagraph"/>
        <w:numPr>
          <w:ilvl w:val="0"/>
          <w:numId w:val="10"/>
        </w:numPr>
      </w:pPr>
      <w:r>
        <w:t xml:space="preserve">Customer enters </w:t>
      </w:r>
      <w:proofErr w:type="gramStart"/>
      <w:r>
        <w:t>middle  name</w:t>
      </w:r>
      <w:proofErr w:type="gramEnd"/>
      <w:r>
        <w:t>.</w:t>
      </w:r>
    </w:p>
    <w:p w14:paraId="3BF3AF03" w14:textId="7B0B7AB5" w:rsidR="00CD7356" w:rsidRDefault="003B5B59" w:rsidP="00712D72">
      <w:pPr>
        <w:pStyle w:val="ListParagraph"/>
        <w:numPr>
          <w:ilvl w:val="0"/>
          <w:numId w:val="10"/>
        </w:numPr>
      </w:pPr>
      <w:r>
        <w:t xml:space="preserve">Customer select the another </w:t>
      </w:r>
      <w:proofErr w:type="gramStart"/>
      <w:r>
        <w:t>gender .</w:t>
      </w:r>
      <w:proofErr w:type="gramEnd"/>
    </w:p>
    <w:p w14:paraId="73EA66E9" w14:textId="14B83D11" w:rsidR="00B063A0" w:rsidRDefault="003B5B59" w:rsidP="00712D72">
      <w:pPr>
        <w:pStyle w:val="ListParagraph"/>
        <w:numPr>
          <w:ilvl w:val="0"/>
          <w:numId w:val="10"/>
        </w:numPr>
      </w:pPr>
      <w:r>
        <w:t>Customer clicks on the Submit button.</w:t>
      </w:r>
    </w:p>
    <w:p w14:paraId="1778D7C0" w14:textId="4FDC9FBF" w:rsidR="00DC735A" w:rsidRDefault="00DC735A" w:rsidP="00712D72"/>
    <w:p w14:paraId="6B3944AA" w14:textId="7A93F9F0" w:rsidR="0020116E" w:rsidRDefault="00DC735A" w:rsidP="008C0DEB">
      <w:pPr>
        <w:pStyle w:val="StyleHeading2Sub-headingH2ChapterNumberAppendixLetterchnh"/>
        <w:numPr>
          <w:ilvl w:val="0"/>
          <w:numId w:val="0"/>
        </w:numPr>
      </w:pPr>
      <w:r>
        <w:t xml:space="preserve"> </w:t>
      </w:r>
      <w:bookmarkStart w:id="46" w:name="_Toc503625750"/>
      <w:r w:rsidRPr="009F5790">
        <w:t xml:space="preserve">Alternate Flow </w:t>
      </w:r>
      <w:r>
        <w:t xml:space="preserve">2: </w:t>
      </w:r>
      <w:r w:rsidR="0020116E">
        <w:t>login from other websites</w:t>
      </w:r>
      <w:bookmarkEnd w:id="46"/>
      <w:r w:rsidR="0020116E">
        <w:t xml:space="preserve">    </w:t>
      </w:r>
    </w:p>
    <w:p w14:paraId="6519DE20" w14:textId="77777777" w:rsidR="0020116E" w:rsidRDefault="0020116E" w:rsidP="008C0DEB">
      <w:pPr>
        <w:pStyle w:val="StyleHeading2Sub-headingH2ChapterNumberAppendixLetterchnh"/>
        <w:numPr>
          <w:ilvl w:val="0"/>
          <w:numId w:val="0"/>
        </w:numPr>
        <w:ind w:left="90"/>
      </w:pPr>
    </w:p>
    <w:p w14:paraId="0D05284E" w14:textId="3D7FFF86" w:rsidR="0020116E" w:rsidRDefault="0020116E" w:rsidP="00712D72">
      <w:pPr>
        <w:pStyle w:val="ListParagraph"/>
        <w:numPr>
          <w:ilvl w:val="0"/>
          <w:numId w:val="19"/>
        </w:numPr>
      </w:pPr>
      <w:r>
        <w:t xml:space="preserve">Open the </w:t>
      </w:r>
      <w:proofErr w:type="spellStart"/>
      <w:r>
        <w:t>facebook</w:t>
      </w:r>
      <w:proofErr w:type="spellEnd"/>
      <w:r>
        <w:t xml:space="preserve"> website.</w:t>
      </w:r>
    </w:p>
    <w:p w14:paraId="19E7F4E1" w14:textId="1D0B0454" w:rsidR="0020116E" w:rsidRDefault="0020116E" w:rsidP="00712D72">
      <w:pPr>
        <w:pStyle w:val="ListParagraph"/>
        <w:numPr>
          <w:ilvl w:val="0"/>
          <w:numId w:val="11"/>
        </w:numPr>
      </w:pPr>
      <w:r>
        <w:t>User clicks on website of hotel booking.</w:t>
      </w:r>
      <w:r w:rsidR="00F94F85">
        <w:t xml:space="preserve"> https://duniyaghumao.com</w:t>
      </w:r>
    </w:p>
    <w:p w14:paraId="1CCB0BFC" w14:textId="49428A4A" w:rsidR="0020116E" w:rsidRDefault="0020116E" w:rsidP="00712D72">
      <w:pPr>
        <w:pStyle w:val="ListParagraph"/>
        <w:numPr>
          <w:ilvl w:val="0"/>
          <w:numId w:val="11"/>
        </w:numPr>
      </w:pPr>
      <w:r>
        <w:t>Click on login link.</w:t>
      </w:r>
      <w:r w:rsidR="00F94F85">
        <w:t xml:space="preserve"> </w:t>
      </w:r>
    </w:p>
    <w:p w14:paraId="349790EC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the Username.</w:t>
      </w:r>
    </w:p>
    <w:p w14:paraId="359F876D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the Password.</w:t>
      </w:r>
    </w:p>
    <w:p w14:paraId="441B2455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login link.</w:t>
      </w:r>
    </w:p>
    <w:p w14:paraId="604DB282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‘Search Hotel’ link.</w:t>
      </w:r>
    </w:p>
    <w:p w14:paraId="1FC61911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Select the city.</w:t>
      </w:r>
    </w:p>
    <w:p w14:paraId="0DBC73FA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Select the ‘Arrival Date’</w:t>
      </w:r>
    </w:p>
    <w:p w14:paraId="11B9E649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Select the ‘Departure Date’</w:t>
      </w:r>
    </w:p>
    <w:p w14:paraId="23C4354B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‘Search’ link</w:t>
      </w:r>
    </w:p>
    <w:p w14:paraId="393D4F9E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Select the hotel and Click on ‘Book Now’ link.</w:t>
      </w:r>
    </w:p>
    <w:p w14:paraId="00244448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 xml:space="preserve">Enter the ‘No of rooms to be booked’ </w:t>
      </w:r>
    </w:p>
    <w:p w14:paraId="0A5C3682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‘No of Adults’.</w:t>
      </w:r>
    </w:p>
    <w:p w14:paraId="0EA3BD1F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‘No of Children’.</w:t>
      </w:r>
    </w:p>
    <w:p w14:paraId="3A9B1057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 xml:space="preserve">Enter payment details. </w:t>
      </w:r>
    </w:p>
    <w:p w14:paraId="69CEAC23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‘Book’ link.</w:t>
      </w:r>
    </w:p>
    <w:p w14:paraId="38AEAABC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The system validates the details.</w:t>
      </w:r>
    </w:p>
    <w:p w14:paraId="1FD8B6FB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The system successfully books the hotel room.</w:t>
      </w:r>
    </w:p>
    <w:p w14:paraId="57F07600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flight booking link.</w:t>
      </w:r>
    </w:p>
    <w:p w14:paraId="3EEBCE65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valid credentials.</w:t>
      </w:r>
    </w:p>
    <w:p w14:paraId="7759BDD9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‘Book Flight’ link.</w:t>
      </w:r>
    </w:p>
    <w:p w14:paraId="48D520C6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Car facilities link.</w:t>
      </w:r>
    </w:p>
    <w:p w14:paraId="335717D5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valid credentials.</w:t>
      </w:r>
    </w:p>
    <w:p w14:paraId="2F3A204B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‘Book car’ link.</w:t>
      </w:r>
    </w:p>
    <w:p w14:paraId="63F5B5E2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System validates details</w:t>
      </w:r>
    </w:p>
    <w:p w14:paraId="644F9ABB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 xml:space="preserve">The system successfully books the hotel room. </w:t>
      </w:r>
    </w:p>
    <w:p w14:paraId="5DE94404" w14:textId="10A34AE9" w:rsidR="00DC735A" w:rsidRDefault="00DC735A" w:rsidP="00712D72"/>
    <w:p w14:paraId="66DE505A" w14:textId="12040A7C" w:rsidR="000002FE" w:rsidRDefault="000002FE" w:rsidP="008C0DEB">
      <w:pPr>
        <w:pStyle w:val="StyleHeading2Sub-headingH2ChapterNumberAppendixLetterchnh"/>
        <w:numPr>
          <w:ilvl w:val="0"/>
          <w:numId w:val="0"/>
        </w:numPr>
        <w:ind w:left="90"/>
      </w:pPr>
      <w:r>
        <w:t xml:space="preserve"> </w:t>
      </w:r>
      <w:bookmarkStart w:id="47" w:name="_Toc503625751"/>
      <w:r w:rsidRPr="009F5790">
        <w:t xml:space="preserve">Alternate Flow </w:t>
      </w:r>
      <w:r>
        <w:t xml:space="preserve">3: Successful Online booking Of </w:t>
      </w:r>
      <w:r w:rsidR="0020116E">
        <w:t xml:space="preserve">Hotel </w:t>
      </w:r>
      <w:proofErr w:type="gramStart"/>
      <w:r w:rsidR="0020116E">
        <w:t xml:space="preserve">rooms </w:t>
      </w:r>
      <w:r>
        <w:t xml:space="preserve"> Without</w:t>
      </w:r>
      <w:proofErr w:type="gramEnd"/>
      <w:r>
        <w:t xml:space="preserve"> Providing </w:t>
      </w:r>
      <w:r w:rsidR="0020116E">
        <w:t>Online amount transfer</w:t>
      </w:r>
      <w:bookmarkEnd w:id="47"/>
      <w:r w:rsidR="0020116E">
        <w:t xml:space="preserve"> </w:t>
      </w:r>
    </w:p>
    <w:p w14:paraId="54DE04D3" w14:textId="77777777" w:rsidR="0020116E" w:rsidRDefault="0020116E" w:rsidP="008C0DEB">
      <w:pPr>
        <w:pStyle w:val="StyleHeading2Sub-headingH2ChapterNumberAppendixLetterchnh"/>
        <w:numPr>
          <w:ilvl w:val="0"/>
          <w:numId w:val="0"/>
        </w:numPr>
        <w:ind w:left="90"/>
      </w:pPr>
    </w:p>
    <w:p w14:paraId="3B9CBBB8" w14:textId="57C2D6D8" w:rsidR="00DD1587" w:rsidRDefault="00DD1587" w:rsidP="00712D72">
      <w:pPr>
        <w:pStyle w:val="ListParagraph"/>
        <w:numPr>
          <w:ilvl w:val="0"/>
          <w:numId w:val="17"/>
        </w:numPr>
      </w:pPr>
      <w:r>
        <w:t>Open the browser.</w:t>
      </w:r>
    </w:p>
    <w:p w14:paraId="06DA4BF4" w14:textId="7E9C324C" w:rsidR="00DD1587" w:rsidRDefault="00DD1587" w:rsidP="00712D72">
      <w:pPr>
        <w:pStyle w:val="ListParagraph"/>
        <w:numPr>
          <w:ilvl w:val="0"/>
          <w:numId w:val="11"/>
        </w:numPr>
      </w:pPr>
      <w:r>
        <w:t xml:space="preserve">Enter the URL </w:t>
      </w:r>
      <w:r w:rsidR="00F94F85">
        <w:t>https://duniyaghumao.com</w:t>
      </w:r>
    </w:p>
    <w:p w14:paraId="3FE40CBD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login link.</w:t>
      </w:r>
    </w:p>
    <w:p w14:paraId="2AC9867A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the Username.</w:t>
      </w:r>
    </w:p>
    <w:p w14:paraId="1038CBAB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lastRenderedPageBreak/>
        <w:t>Enter the Password.</w:t>
      </w:r>
    </w:p>
    <w:p w14:paraId="6DEA0E53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login link.</w:t>
      </w:r>
    </w:p>
    <w:p w14:paraId="473470A0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‘Search Hotel’ link.</w:t>
      </w:r>
    </w:p>
    <w:p w14:paraId="41D1884F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Select the city.</w:t>
      </w:r>
    </w:p>
    <w:p w14:paraId="1E6724E7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Select the ‘Arrival Date’</w:t>
      </w:r>
    </w:p>
    <w:p w14:paraId="75FF8277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Select the ‘Departure Date’</w:t>
      </w:r>
    </w:p>
    <w:p w14:paraId="663CF32F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‘Search’ link</w:t>
      </w:r>
    </w:p>
    <w:p w14:paraId="4B4A37C0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Select the hotel and Click on ‘Book Now’ link.</w:t>
      </w:r>
    </w:p>
    <w:p w14:paraId="7949AD3E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 xml:space="preserve">Enter the ‘No of rooms to be booked’ </w:t>
      </w:r>
    </w:p>
    <w:p w14:paraId="1A882454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‘No of Adults’.</w:t>
      </w:r>
    </w:p>
    <w:p w14:paraId="69151AE8" w14:textId="0E920B01" w:rsidR="0020116E" w:rsidRDefault="0020116E" w:rsidP="00712D72">
      <w:pPr>
        <w:pStyle w:val="ListParagraph"/>
        <w:numPr>
          <w:ilvl w:val="0"/>
          <w:numId w:val="11"/>
        </w:numPr>
      </w:pPr>
      <w:r>
        <w:t>Enter ‘No of Children’</w:t>
      </w:r>
      <w:proofErr w:type="gramStart"/>
      <w:r>
        <w:t>..</w:t>
      </w:r>
      <w:proofErr w:type="gramEnd"/>
      <w:r>
        <w:t xml:space="preserve"> </w:t>
      </w:r>
    </w:p>
    <w:p w14:paraId="69B629BE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‘Book’ link.</w:t>
      </w:r>
    </w:p>
    <w:p w14:paraId="0C6C5AB5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The system validates the details.</w:t>
      </w:r>
    </w:p>
    <w:p w14:paraId="33E08ED2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The system successfully books the hotel room.</w:t>
      </w:r>
    </w:p>
    <w:p w14:paraId="48D3E98D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flight booking link.</w:t>
      </w:r>
    </w:p>
    <w:p w14:paraId="04B3A935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valid credentials.</w:t>
      </w:r>
    </w:p>
    <w:p w14:paraId="7B6F07B4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‘Book Flight’ link.</w:t>
      </w:r>
    </w:p>
    <w:p w14:paraId="6D878018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Car facilities link.</w:t>
      </w:r>
    </w:p>
    <w:p w14:paraId="024A14BB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Enter valid credentials.</w:t>
      </w:r>
    </w:p>
    <w:p w14:paraId="6F09EEB9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Click on ‘Book car’ link.</w:t>
      </w:r>
    </w:p>
    <w:p w14:paraId="6B18102A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>System validates details</w:t>
      </w:r>
    </w:p>
    <w:p w14:paraId="15310DAD" w14:textId="77777777" w:rsidR="0020116E" w:rsidRDefault="0020116E" w:rsidP="00712D72">
      <w:pPr>
        <w:pStyle w:val="ListParagraph"/>
        <w:numPr>
          <w:ilvl w:val="0"/>
          <w:numId w:val="11"/>
        </w:numPr>
      </w:pPr>
      <w:r>
        <w:t xml:space="preserve">The system successfully books the hotel room. </w:t>
      </w:r>
    </w:p>
    <w:p w14:paraId="70AC231F" w14:textId="7D082C35" w:rsidR="000D0F82" w:rsidRDefault="000D0F82" w:rsidP="00712D72"/>
    <w:p w14:paraId="73629F92" w14:textId="77777777" w:rsidR="000D0F82" w:rsidRDefault="000D0F82" w:rsidP="00712D72">
      <w:pPr>
        <w:pStyle w:val="StyleHeading2Sub-headingH2ChapterNumberAppendixLetterchnh"/>
        <w:numPr>
          <w:ilvl w:val="1"/>
          <w:numId w:val="7"/>
        </w:numPr>
      </w:pPr>
      <w:bookmarkStart w:id="48" w:name="_Toc399585222"/>
      <w:bookmarkStart w:id="49" w:name="_Toc399572787"/>
      <w:bookmarkStart w:id="50" w:name="_Toc503625752"/>
      <w:r>
        <w:t>Exception</w:t>
      </w:r>
      <w:r w:rsidRPr="009F5790">
        <w:t xml:space="preserve"> Flow</w:t>
      </w:r>
      <w:r>
        <w:t>s</w:t>
      </w:r>
      <w:bookmarkEnd w:id="48"/>
      <w:bookmarkEnd w:id="50"/>
    </w:p>
    <w:p w14:paraId="2990AC09" w14:textId="431FD6CF" w:rsidR="000D0F82" w:rsidRDefault="000D0F82" w:rsidP="00E96AA5">
      <w:pPr>
        <w:pStyle w:val="StyleHeading2Sub-headingH2ChapterNumberAppendixLetterchnh"/>
        <w:numPr>
          <w:ilvl w:val="0"/>
          <w:numId w:val="0"/>
        </w:numPr>
      </w:pPr>
      <w:bookmarkStart w:id="51" w:name="_Toc399585223"/>
      <w:bookmarkStart w:id="52" w:name="_Toc503625753"/>
      <w:bookmarkEnd w:id="49"/>
      <w:r>
        <w:t xml:space="preserve">Exception Flow 1: </w:t>
      </w:r>
      <w:bookmarkEnd w:id="51"/>
      <w:r w:rsidR="00DD1587">
        <w:t>Invalid Registration Details</w:t>
      </w:r>
      <w:bookmarkEnd w:id="52"/>
    </w:p>
    <w:p w14:paraId="79CD9D62" w14:textId="0334CE24" w:rsidR="00DD1587" w:rsidRPr="00DD1587" w:rsidRDefault="00DD1587" w:rsidP="00712D72">
      <w:pPr>
        <w:pStyle w:val="ListParagraph"/>
        <w:numPr>
          <w:ilvl w:val="0"/>
          <w:numId w:val="18"/>
        </w:numPr>
      </w:pPr>
      <w:r w:rsidRPr="00DD1587">
        <w:t>Open the browser.</w:t>
      </w:r>
    </w:p>
    <w:p w14:paraId="601BB727" w14:textId="4AB1C722" w:rsidR="00DD1587" w:rsidRPr="00712D72" w:rsidRDefault="00DD1587" w:rsidP="00712D72">
      <w:pPr>
        <w:pStyle w:val="ListParagraph"/>
        <w:numPr>
          <w:ilvl w:val="0"/>
          <w:numId w:val="18"/>
        </w:numPr>
        <w:rPr>
          <w:iCs/>
        </w:rPr>
      </w:pPr>
      <w:r w:rsidRPr="00712D72">
        <w:rPr>
          <w:iCs/>
        </w:rPr>
        <w:t xml:space="preserve">Enter the URL. </w:t>
      </w:r>
      <w:r w:rsidR="00F94F85">
        <w:t>https://duniyaghumao.com</w:t>
      </w:r>
    </w:p>
    <w:p w14:paraId="224E4B6E" w14:textId="77777777" w:rsidR="00DD1587" w:rsidRDefault="00DD1587" w:rsidP="00712D72">
      <w:pPr>
        <w:pStyle w:val="ListParagraph"/>
        <w:numPr>
          <w:ilvl w:val="0"/>
          <w:numId w:val="18"/>
        </w:numPr>
      </w:pPr>
      <w:r>
        <w:t>Click on registration link.</w:t>
      </w:r>
    </w:p>
    <w:p w14:paraId="30B082E5" w14:textId="77777777" w:rsidR="00DD1587" w:rsidRDefault="00DD1587" w:rsidP="00712D72">
      <w:pPr>
        <w:pStyle w:val="ListParagraph"/>
        <w:numPr>
          <w:ilvl w:val="0"/>
          <w:numId w:val="18"/>
        </w:numPr>
      </w:pPr>
      <w:r>
        <w:t>Enter the first name.</w:t>
      </w:r>
    </w:p>
    <w:p w14:paraId="7E9A4D0D" w14:textId="77777777" w:rsidR="00DD1587" w:rsidRDefault="00DD1587" w:rsidP="00712D72">
      <w:pPr>
        <w:pStyle w:val="ListParagraph"/>
        <w:numPr>
          <w:ilvl w:val="0"/>
          <w:numId w:val="18"/>
        </w:numPr>
      </w:pPr>
      <w:r>
        <w:t>Enter the last name.</w:t>
      </w:r>
    </w:p>
    <w:p w14:paraId="008ADEF7" w14:textId="77777777" w:rsidR="00DD1587" w:rsidRDefault="00DD1587" w:rsidP="00712D72">
      <w:pPr>
        <w:pStyle w:val="ListParagraph"/>
        <w:numPr>
          <w:ilvl w:val="0"/>
          <w:numId w:val="18"/>
        </w:numPr>
      </w:pPr>
      <w:r>
        <w:t>Select gender.</w:t>
      </w:r>
    </w:p>
    <w:p w14:paraId="6A986B24" w14:textId="77777777" w:rsidR="00DD1587" w:rsidRDefault="00DD1587" w:rsidP="00712D72">
      <w:pPr>
        <w:pStyle w:val="ListParagraph"/>
        <w:numPr>
          <w:ilvl w:val="0"/>
          <w:numId w:val="18"/>
        </w:numPr>
      </w:pPr>
      <w:r>
        <w:t>Enter the email id.</w:t>
      </w:r>
    </w:p>
    <w:p w14:paraId="745333DF" w14:textId="77777777" w:rsidR="00DD1587" w:rsidRDefault="00DD1587" w:rsidP="00712D72">
      <w:pPr>
        <w:pStyle w:val="ListParagraph"/>
        <w:numPr>
          <w:ilvl w:val="0"/>
          <w:numId w:val="18"/>
        </w:numPr>
      </w:pPr>
      <w:r>
        <w:t>Enter the Password.</w:t>
      </w:r>
    </w:p>
    <w:p w14:paraId="36F9D79E" w14:textId="77777777" w:rsidR="00DD1587" w:rsidRDefault="00DD1587" w:rsidP="00712D72">
      <w:pPr>
        <w:pStyle w:val="ListParagraph"/>
        <w:numPr>
          <w:ilvl w:val="0"/>
          <w:numId w:val="18"/>
        </w:numPr>
      </w:pPr>
      <w:r>
        <w:t>Click on Sign Up option.</w:t>
      </w:r>
    </w:p>
    <w:p w14:paraId="0E1AFE99" w14:textId="77777777" w:rsidR="00DD1587" w:rsidRDefault="00DD1587" w:rsidP="00712D72">
      <w:pPr>
        <w:pStyle w:val="ListParagraph"/>
        <w:numPr>
          <w:ilvl w:val="0"/>
          <w:numId w:val="18"/>
        </w:numPr>
      </w:pPr>
      <w:r>
        <w:t>The system fails to validate the user registration details</w:t>
      </w:r>
    </w:p>
    <w:p w14:paraId="3D94EE81" w14:textId="55733204" w:rsidR="000D0F82" w:rsidRDefault="00DD1587" w:rsidP="00712D72">
      <w:pPr>
        <w:pStyle w:val="ListParagraph"/>
        <w:numPr>
          <w:ilvl w:val="0"/>
          <w:numId w:val="18"/>
        </w:numPr>
      </w:pPr>
      <w:r w:rsidRPr="00DD1587">
        <w:t xml:space="preserve"> The system notifies the user that he/she has entered the registration de</w:t>
      </w:r>
      <w:r w:rsidR="003B5B59">
        <w:t>tails and redirects the user to enter the valid details.</w:t>
      </w:r>
    </w:p>
    <w:p w14:paraId="432B014B" w14:textId="77777777" w:rsidR="00DD1587" w:rsidRPr="00DD1587" w:rsidRDefault="00DD1587" w:rsidP="00712D72"/>
    <w:p w14:paraId="110662F5" w14:textId="2BFB5430" w:rsidR="003E7E00" w:rsidRDefault="003E7E00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53" w:name="_Toc503625754"/>
      <w:r>
        <w:t>Exception Flow 2</w:t>
      </w:r>
      <w:proofErr w:type="gramStart"/>
      <w:r>
        <w:t>:</w:t>
      </w:r>
      <w:r w:rsidR="00DD1587">
        <w:t>Invalid</w:t>
      </w:r>
      <w:proofErr w:type="gramEnd"/>
      <w:r w:rsidR="00DD1587">
        <w:t xml:space="preserve"> Login Credentials</w:t>
      </w:r>
      <w:bookmarkEnd w:id="53"/>
    </w:p>
    <w:p w14:paraId="397B8626" w14:textId="77777777" w:rsidR="00DD1587" w:rsidRDefault="00DD1587" w:rsidP="00E96AA5">
      <w:pPr>
        <w:pStyle w:val="StyleHeading2Sub-headingH2ChapterNumberAppendixLetterchnh"/>
        <w:numPr>
          <w:ilvl w:val="0"/>
          <w:numId w:val="0"/>
        </w:numPr>
        <w:ind w:left="90"/>
      </w:pPr>
    </w:p>
    <w:p w14:paraId="56E8E602" w14:textId="77777777" w:rsidR="00DD1587" w:rsidRDefault="00DD1587" w:rsidP="00712D72">
      <w:r>
        <w:t>1. Open the browser.</w:t>
      </w:r>
    </w:p>
    <w:p w14:paraId="3FCCB2C5" w14:textId="21313B2B" w:rsidR="00DD1587" w:rsidRDefault="00DD1587" w:rsidP="00712D72">
      <w:pPr>
        <w:rPr>
          <w:iCs/>
        </w:rPr>
      </w:pPr>
      <w:r>
        <w:rPr>
          <w:iCs/>
        </w:rPr>
        <w:t xml:space="preserve">2. Enter the URL. </w:t>
      </w:r>
      <w:r w:rsidR="00F94F85">
        <w:t>https://duniyaghumao.com</w:t>
      </w:r>
    </w:p>
    <w:p w14:paraId="2AF2F374" w14:textId="77777777" w:rsidR="00DD1587" w:rsidRDefault="00DD1587" w:rsidP="00712D72">
      <w:r>
        <w:t>3. Click on login link.</w:t>
      </w:r>
    </w:p>
    <w:p w14:paraId="45727258" w14:textId="77777777" w:rsidR="00DD1587" w:rsidRDefault="00DD1587" w:rsidP="00712D72">
      <w:r>
        <w:t>4. Enter the Username.</w:t>
      </w:r>
    </w:p>
    <w:p w14:paraId="52998591" w14:textId="77777777" w:rsidR="00DD1587" w:rsidRDefault="00DD1587" w:rsidP="00712D72">
      <w:r>
        <w:t>5. Enter the Password.</w:t>
      </w:r>
    </w:p>
    <w:p w14:paraId="66A5DF38" w14:textId="77777777" w:rsidR="00DD1587" w:rsidRDefault="00DD1587" w:rsidP="00712D72">
      <w:r>
        <w:t>6. Click on login link.</w:t>
      </w:r>
    </w:p>
    <w:p w14:paraId="0471557E" w14:textId="77777777" w:rsidR="00DD1587" w:rsidRDefault="00DD1587" w:rsidP="00712D72">
      <w:pPr>
        <w:pStyle w:val="ListParagraph"/>
        <w:numPr>
          <w:ilvl w:val="0"/>
          <w:numId w:val="20"/>
        </w:numPr>
      </w:pPr>
      <w:r>
        <w:t>The system fails to validate the user login credential.</w:t>
      </w:r>
    </w:p>
    <w:p w14:paraId="4312576C" w14:textId="35CA6000" w:rsidR="00221286" w:rsidRDefault="00221286" w:rsidP="00712D72"/>
    <w:p w14:paraId="02DAB427" w14:textId="77777777" w:rsidR="00DD1587" w:rsidRDefault="00221286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54" w:name="_Toc503625755"/>
      <w:r>
        <w:lastRenderedPageBreak/>
        <w:t xml:space="preserve">Exception Flow 3: </w:t>
      </w:r>
      <w:r w:rsidR="00DD1587">
        <w:t>Customer Enters the invalid Number of Rooms to be booked</w:t>
      </w:r>
      <w:bookmarkEnd w:id="54"/>
    </w:p>
    <w:p w14:paraId="2FE6EB2A" w14:textId="77777777" w:rsidR="008144C2" w:rsidRDefault="008144C2" w:rsidP="00712D72"/>
    <w:p w14:paraId="48D88931" w14:textId="77777777" w:rsidR="008144C2" w:rsidRDefault="008144C2" w:rsidP="00712D72"/>
    <w:p w14:paraId="4CE03F06" w14:textId="43F46C80" w:rsidR="00DD1587" w:rsidRPr="008144C2" w:rsidRDefault="00DD1587" w:rsidP="00712D72">
      <w:r w:rsidRPr="008144C2">
        <w:t>1.</w:t>
      </w:r>
      <w:r w:rsidR="008144C2" w:rsidRPr="008144C2">
        <w:t xml:space="preserve"> </w:t>
      </w:r>
      <w:r w:rsidRPr="008144C2">
        <w:t>Open the browser.</w:t>
      </w:r>
    </w:p>
    <w:p w14:paraId="51DEA0B2" w14:textId="3ACC9A4D" w:rsidR="00DD1587" w:rsidRPr="008144C2" w:rsidRDefault="008144C2" w:rsidP="00712D72">
      <w:pPr>
        <w:rPr>
          <w:iCs/>
        </w:rPr>
      </w:pPr>
      <w:r>
        <w:rPr>
          <w:iCs/>
        </w:rPr>
        <w:t xml:space="preserve">2.  </w:t>
      </w:r>
      <w:r w:rsidR="00DD1587" w:rsidRPr="008144C2">
        <w:rPr>
          <w:iCs/>
        </w:rPr>
        <w:t>Enter the URL.</w:t>
      </w:r>
      <w:r w:rsidR="00F94F85">
        <w:rPr>
          <w:iCs/>
        </w:rPr>
        <w:t xml:space="preserve"> </w:t>
      </w:r>
      <w:r w:rsidR="00F94F85">
        <w:t>https://duniyaghumao.com</w:t>
      </w:r>
    </w:p>
    <w:p w14:paraId="64C7AC7F" w14:textId="7EB19022" w:rsidR="00DD1587" w:rsidRDefault="00DD1587" w:rsidP="00712D72">
      <w:r>
        <w:t>3</w:t>
      </w:r>
      <w:r w:rsidR="008144C2">
        <w:t>.</w:t>
      </w:r>
      <w:r>
        <w:t xml:space="preserve"> </w:t>
      </w:r>
      <w:r w:rsidR="008144C2">
        <w:t xml:space="preserve"> </w:t>
      </w:r>
      <w:r>
        <w:t>Click on login link.</w:t>
      </w:r>
    </w:p>
    <w:p w14:paraId="54907F1B" w14:textId="30EF2E62" w:rsidR="008144C2" w:rsidRDefault="008144C2" w:rsidP="00712D72">
      <w:r>
        <w:t>4.  Enter the Username.</w:t>
      </w:r>
    </w:p>
    <w:p w14:paraId="11C39C6A" w14:textId="29543AA1" w:rsidR="00DD1587" w:rsidRPr="008144C2" w:rsidRDefault="008144C2" w:rsidP="00712D72">
      <w:r>
        <w:t>5.</w:t>
      </w:r>
      <w:r w:rsidRPr="008144C2">
        <w:t xml:space="preserve">  </w:t>
      </w:r>
      <w:r w:rsidR="00DD1587" w:rsidRPr="008144C2">
        <w:t>Enter the Password.</w:t>
      </w:r>
      <w:r>
        <w:t xml:space="preserve">  </w:t>
      </w:r>
    </w:p>
    <w:p w14:paraId="18545458" w14:textId="3613FBF6" w:rsidR="00DD1587" w:rsidRPr="008144C2" w:rsidRDefault="00DD1587" w:rsidP="00712D72">
      <w:pPr>
        <w:pStyle w:val="ListParagraph"/>
        <w:numPr>
          <w:ilvl w:val="0"/>
          <w:numId w:val="21"/>
        </w:numPr>
      </w:pPr>
      <w:r w:rsidRPr="008144C2">
        <w:t>Click on login link.</w:t>
      </w:r>
    </w:p>
    <w:p w14:paraId="76347288" w14:textId="11A402D8" w:rsidR="00DD1587" w:rsidRPr="008144C2" w:rsidRDefault="008144C2" w:rsidP="00712D72">
      <w:pPr>
        <w:pStyle w:val="ListParagraph"/>
        <w:numPr>
          <w:ilvl w:val="0"/>
          <w:numId w:val="21"/>
        </w:numPr>
      </w:pPr>
      <w:r w:rsidRPr="008144C2">
        <w:t xml:space="preserve"> </w:t>
      </w:r>
      <w:r w:rsidR="00DD1587" w:rsidRPr="008144C2">
        <w:t>Click on ‘Search Hotel’ link.</w:t>
      </w:r>
    </w:p>
    <w:p w14:paraId="551ABEF2" w14:textId="3037FCA2" w:rsidR="00DD1587" w:rsidRPr="008144C2" w:rsidRDefault="008144C2" w:rsidP="00712D72">
      <w:pPr>
        <w:pStyle w:val="ListParagraph"/>
        <w:numPr>
          <w:ilvl w:val="0"/>
          <w:numId w:val="21"/>
        </w:numPr>
      </w:pPr>
      <w:r w:rsidRPr="008144C2">
        <w:t xml:space="preserve"> </w:t>
      </w:r>
      <w:r w:rsidR="00DD1587" w:rsidRPr="008144C2">
        <w:t>Select the city.</w:t>
      </w:r>
    </w:p>
    <w:p w14:paraId="7E1C2732" w14:textId="3E540A7E" w:rsidR="00DD1587" w:rsidRPr="008144C2" w:rsidRDefault="008144C2" w:rsidP="00712D72">
      <w:pPr>
        <w:pStyle w:val="ListParagraph"/>
        <w:numPr>
          <w:ilvl w:val="0"/>
          <w:numId w:val="21"/>
        </w:numPr>
      </w:pPr>
      <w:r w:rsidRPr="008144C2">
        <w:t xml:space="preserve"> </w:t>
      </w:r>
      <w:r w:rsidR="00DD1587" w:rsidRPr="008144C2">
        <w:t>Select the ‘Arrival Date’</w:t>
      </w:r>
    </w:p>
    <w:p w14:paraId="1918AED7" w14:textId="660200D3" w:rsidR="00DD1587" w:rsidRPr="008144C2" w:rsidRDefault="008144C2" w:rsidP="00712D72">
      <w:pPr>
        <w:pStyle w:val="ListParagraph"/>
        <w:numPr>
          <w:ilvl w:val="0"/>
          <w:numId w:val="21"/>
        </w:numPr>
      </w:pPr>
      <w:r w:rsidRPr="008144C2">
        <w:t xml:space="preserve"> </w:t>
      </w:r>
      <w:r w:rsidR="00DD1587" w:rsidRPr="008144C2">
        <w:t>Select the ‘Departure Date’</w:t>
      </w:r>
    </w:p>
    <w:p w14:paraId="62F82361" w14:textId="5C97D40B" w:rsidR="00DD1587" w:rsidRPr="008144C2" w:rsidRDefault="00DD1587" w:rsidP="00712D72">
      <w:pPr>
        <w:pStyle w:val="ListParagraph"/>
        <w:numPr>
          <w:ilvl w:val="0"/>
          <w:numId w:val="21"/>
        </w:numPr>
      </w:pPr>
      <w:r w:rsidRPr="008144C2">
        <w:t>Click on ‘Search’ link</w:t>
      </w:r>
    </w:p>
    <w:p w14:paraId="64721FB2" w14:textId="3A9FECA9" w:rsidR="00DD1587" w:rsidRPr="008144C2" w:rsidRDefault="008144C2" w:rsidP="00712D72">
      <w:pPr>
        <w:pStyle w:val="ListParagraph"/>
        <w:numPr>
          <w:ilvl w:val="0"/>
          <w:numId w:val="21"/>
        </w:numPr>
      </w:pPr>
      <w:r>
        <w:t xml:space="preserve"> </w:t>
      </w:r>
      <w:r w:rsidR="00DD1587" w:rsidRPr="008144C2">
        <w:t>Select the hotel and Click on ‘Book Now’ link.</w:t>
      </w:r>
    </w:p>
    <w:p w14:paraId="0936D93E" w14:textId="62826A4A" w:rsidR="00DD1587" w:rsidRPr="008144C2" w:rsidRDefault="008144C2" w:rsidP="00712D72">
      <w:pPr>
        <w:pStyle w:val="ListParagraph"/>
        <w:numPr>
          <w:ilvl w:val="0"/>
          <w:numId w:val="21"/>
        </w:numPr>
      </w:pPr>
      <w:r>
        <w:t xml:space="preserve"> </w:t>
      </w:r>
      <w:r w:rsidR="00DD1587" w:rsidRPr="008144C2">
        <w:t xml:space="preserve">Enter invalid ‘No of rooms to be booked’ viz. null or alphabets or special characters. </w:t>
      </w:r>
    </w:p>
    <w:p w14:paraId="1838D061" w14:textId="6B1CEF64" w:rsidR="00DD1587" w:rsidRPr="008144C2" w:rsidRDefault="00DD1587" w:rsidP="00712D72">
      <w:pPr>
        <w:pStyle w:val="ListParagraph"/>
        <w:numPr>
          <w:ilvl w:val="0"/>
          <w:numId w:val="21"/>
        </w:numPr>
      </w:pPr>
      <w:r w:rsidRPr="008144C2">
        <w:t>Enter ‘No of Adults’.</w:t>
      </w:r>
    </w:p>
    <w:p w14:paraId="569EDD32" w14:textId="6ECFFFFB" w:rsidR="00DD1587" w:rsidRPr="008144C2" w:rsidRDefault="00DD1587" w:rsidP="00712D72">
      <w:pPr>
        <w:pStyle w:val="ListParagraph"/>
        <w:numPr>
          <w:ilvl w:val="0"/>
          <w:numId w:val="21"/>
        </w:numPr>
      </w:pPr>
      <w:r w:rsidRPr="008144C2">
        <w:t>Enter ‘No of Children’.</w:t>
      </w:r>
    </w:p>
    <w:p w14:paraId="2798BDB4" w14:textId="708D2598" w:rsidR="00DD1587" w:rsidRPr="008144C2" w:rsidRDefault="00DD1587" w:rsidP="00712D72">
      <w:pPr>
        <w:pStyle w:val="ListParagraph"/>
        <w:numPr>
          <w:ilvl w:val="0"/>
          <w:numId w:val="21"/>
        </w:numPr>
      </w:pPr>
      <w:r w:rsidRPr="008144C2">
        <w:t>Click on ‘Book’ link.</w:t>
      </w:r>
    </w:p>
    <w:p w14:paraId="29B26381" w14:textId="0B501E68" w:rsidR="00DD1587" w:rsidRPr="008144C2" w:rsidRDefault="00DD1587" w:rsidP="00712D72">
      <w:pPr>
        <w:pStyle w:val="ListParagraph"/>
        <w:numPr>
          <w:ilvl w:val="0"/>
          <w:numId w:val="21"/>
        </w:numPr>
      </w:pPr>
      <w:r w:rsidRPr="008144C2">
        <w:t>The system fails to validate the details.</w:t>
      </w:r>
    </w:p>
    <w:p w14:paraId="3BA01FC9" w14:textId="6E41BDD8" w:rsidR="00DD1587" w:rsidRDefault="008144C2" w:rsidP="00712D72">
      <w:proofErr w:type="gramStart"/>
      <w:r>
        <w:t xml:space="preserve">18  </w:t>
      </w:r>
      <w:r w:rsidR="00DD1587">
        <w:t>The</w:t>
      </w:r>
      <w:proofErr w:type="gramEnd"/>
      <w:r w:rsidR="00DD1587">
        <w:t xml:space="preserve"> system notifies the user that he/she has entered the invalid Number of rooms and redirects the user to the Step 13.</w:t>
      </w:r>
    </w:p>
    <w:p w14:paraId="51350187" w14:textId="24852C43" w:rsidR="00FC33DD" w:rsidRDefault="00FC33DD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55" w:name="_Toc503625756"/>
      <w:r>
        <w:t xml:space="preserve">Exception Flow 4: </w:t>
      </w:r>
      <w:r w:rsidR="008144C2">
        <w:t>Customer Enters the invalid Number of Adults</w:t>
      </w:r>
      <w:bookmarkEnd w:id="55"/>
    </w:p>
    <w:p w14:paraId="4A032671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Open the browser.</w:t>
      </w:r>
    </w:p>
    <w:p w14:paraId="75E6AB58" w14:textId="2CCF43BE" w:rsidR="008144C2" w:rsidRPr="00712D72" w:rsidRDefault="008144C2" w:rsidP="00712D72">
      <w:pPr>
        <w:pStyle w:val="ListParagraph"/>
        <w:numPr>
          <w:ilvl w:val="0"/>
          <w:numId w:val="22"/>
        </w:numPr>
        <w:rPr>
          <w:iCs/>
        </w:rPr>
      </w:pPr>
      <w:r w:rsidRPr="00712D72">
        <w:rPr>
          <w:iCs/>
        </w:rPr>
        <w:t>Enter the URL.</w:t>
      </w:r>
      <w:r w:rsidR="00F94F85" w:rsidRPr="00712D72">
        <w:rPr>
          <w:iCs/>
        </w:rPr>
        <w:t xml:space="preserve">  </w:t>
      </w:r>
      <w:r w:rsidR="00F94F85">
        <w:t>https://duniyaghumao.com</w:t>
      </w:r>
    </w:p>
    <w:p w14:paraId="2D483732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Click on login link.</w:t>
      </w:r>
    </w:p>
    <w:p w14:paraId="467A461E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Enter the Username.</w:t>
      </w:r>
    </w:p>
    <w:p w14:paraId="5BE0B547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Enter the Password.</w:t>
      </w:r>
    </w:p>
    <w:p w14:paraId="56975077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Click on login link.</w:t>
      </w:r>
    </w:p>
    <w:p w14:paraId="05F6BFBF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Click on ‘Search Hotel’ link.</w:t>
      </w:r>
    </w:p>
    <w:p w14:paraId="6626C60C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Select the city.</w:t>
      </w:r>
    </w:p>
    <w:p w14:paraId="78889505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Select the ‘Arrival Date’</w:t>
      </w:r>
    </w:p>
    <w:p w14:paraId="2AC9D8C7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Select the ‘Departure Date’</w:t>
      </w:r>
    </w:p>
    <w:p w14:paraId="1C8E1CCB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Click on ‘Search’ link</w:t>
      </w:r>
    </w:p>
    <w:p w14:paraId="12F34AB3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Select the hotel and Click on ‘Book Now’ link.</w:t>
      </w:r>
    </w:p>
    <w:p w14:paraId="1A857C49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 xml:space="preserve">Enter the ‘No of rooms to be booked’. </w:t>
      </w:r>
    </w:p>
    <w:p w14:paraId="3846EF19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Enter invalid ‘No of Adults’ viz. null or alphabets or special characters.</w:t>
      </w:r>
    </w:p>
    <w:p w14:paraId="144F6C60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Enter ‘No of Children’.</w:t>
      </w:r>
    </w:p>
    <w:p w14:paraId="45FD4DA1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Click on ‘Book’ link.</w:t>
      </w:r>
    </w:p>
    <w:p w14:paraId="21980084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The system fails to validate the details.</w:t>
      </w:r>
    </w:p>
    <w:p w14:paraId="5F58986D" w14:textId="77777777" w:rsidR="008144C2" w:rsidRDefault="008144C2" w:rsidP="00712D72">
      <w:pPr>
        <w:pStyle w:val="ListParagraph"/>
        <w:numPr>
          <w:ilvl w:val="0"/>
          <w:numId w:val="22"/>
        </w:numPr>
      </w:pPr>
      <w:r>
        <w:t>The system notifies the user that he/she has entered the invalid Number of adults and redirects the user to the Step 14.</w:t>
      </w:r>
    </w:p>
    <w:p w14:paraId="0DFDCC65" w14:textId="77777777" w:rsidR="008144C2" w:rsidRDefault="008144C2" w:rsidP="00712D72"/>
    <w:p w14:paraId="55056F1B" w14:textId="04DDD38A" w:rsidR="006E3962" w:rsidRDefault="006E3962" w:rsidP="00712D72"/>
    <w:p w14:paraId="361F6505" w14:textId="4B47F8DF" w:rsidR="006E3962" w:rsidRDefault="006E3962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56" w:name="_Toc503625757"/>
      <w:r>
        <w:t xml:space="preserve">Exception Flow 5: </w:t>
      </w:r>
      <w:r w:rsidR="008144C2">
        <w:t>Customer Enters the invalid Number of Children</w:t>
      </w:r>
      <w:bookmarkEnd w:id="56"/>
    </w:p>
    <w:p w14:paraId="3418D464" w14:textId="19D840CB" w:rsidR="008144C2" w:rsidRPr="008144C2" w:rsidRDefault="008144C2" w:rsidP="00712D72">
      <w:pPr>
        <w:pStyle w:val="ListParagraph"/>
        <w:numPr>
          <w:ilvl w:val="0"/>
          <w:numId w:val="23"/>
        </w:numPr>
      </w:pPr>
      <w:r w:rsidRPr="008144C2">
        <w:t>Open the browser.</w:t>
      </w:r>
    </w:p>
    <w:p w14:paraId="3798C15E" w14:textId="469E8DDC" w:rsidR="008144C2" w:rsidRPr="00712D72" w:rsidRDefault="008144C2" w:rsidP="00712D72">
      <w:pPr>
        <w:pStyle w:val="ListParagraph"/>
        <w:numPr>
          <w:ilvl w:val="0"/>
          <w:numId w:val="21"/>
        </w:numPr>
        <w:rPr>
          <w:iCs/>
        </w:rPr>
      </w:pPr>
      <w:r w:rsidRPr="00712D72">
        <w:rPr>
          <w:iCs/>
        </w:rPr>
        <w:t>Enter the URL.</w:t>
      </w:r>
      <w:r w:rsidR="00F94F85" w:rsidRPr="00712D72">
        <w:rPr>
          <w:iCs/>
        </w:rPr>
        <w:t xml:space="preserve">  </w:t>
      </w:r>
      <w:r w:rsidR="00F94F85">
        <w:t>https://duniyaghumao.com</w:t>
      </w:r>
    </w:p>
    <w:p w14:paraId="7A3F0019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Click on login link.</w:t>
      </w:r>
    </w:p>
    <w:p w14:paraId="5DF3ADD3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Enter the Username.</w:t>
      </w:r>
    </w:p>
    <w:p w14:paraId="68606352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Enter the Password.</w:t>
      </w:r>
    </w:p>
    <w:p w14:paraId="54CF41AA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lastRenderedPageBreak/>
        <w:t>Click on login link.</w:t>
      </w:r>
    </w:p>
    <w:p w14:paraId="2E1700C8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Click on ‘Search Hotel’ link.</w:t>
      </w:r>
    </w:p>
    <w:p w14:paraId="4385D352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Select the city.</w:t>
      </w:r>
    </w:p>
    <w:p w14:paraId="0008C264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Select the ‘Arrival Date’</w:t>
      </w:r>
    </w:p>
    <w:p w14:paraId="6B162262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Select the ‘Departure Date’</w:t>
      </w:r>
    </w:p>
    <w:p w14:paraId="4B320250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Click on ‘Search’ link</w:t>
      </w:r>
    </w:p>
    <w:p w14:paraId="588F9027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Select the hotel and Click on ‘Book Now’ link.</w:t>
      </w:r>
    </w:p>
    <w:p w14:paraId="169A00E3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 xml:space="preserve">Enter the ‘No of rooms to be booked’. </w:t>
      </w:r>
    </w:p>
    <w:p w14:paraId="2D20BA57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Enter the ‘No of Adults’.</w:t>
      </w:r>
    </w:p>
    <w:p w14:paraId="5B996615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Enter invalid ‘No of Children’ viz. alphabets or special characters.</w:t>
      </w:r>
    </w:p>
    <w:p w14:paraId="26EE2299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Click on ‘Book’ link.</w:t>
      </w:r>
    </w:p>
    <w:p w14:paraId="18B221CC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The system fails to validate the details.</w:t>
      </w:r>
    </w:p>
    <w:p w14:paraId="04C75D43" w14:textId="77777777" w:rsidR="008144C2" w:rsidRDefault="008144C2" w:rsidP="00712D72">
      <w:pPr>
        <w:pStyle w:val="ListParagraph"/>
        <w:numPr>
          <w:ilvl w:val="0"/>
          <w:numId w:val="21"/>
        </w:numPr>
      </w:pPr>
      <w:r>
        <w:t>The system notifies the user that he/she has entered the invalid Number of children and redirects the user to the Step 15.</w:t>
      </w:r>
    </w:p>
    <w:p w14:paraId="1C0B3529" w14:textId="25E6E33B" w:rsidR="006E3962" w:rsidRDefault="006E3962" w:rsidP="00712D72"/>
    <w:p w14:paraId="22654C5A" w14:textId="77777777" w:rsidR="008144C2" w:rsidRDefault="006E3962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57" w:name="_Toc503625758"/>
      <w:r>
        <w:t xml:space="preserve">Exception Flow 6: </w:t>
      </w:r>
      <w:r w:rsidR="008144C2">
        <w:t>Customer Enters the invalid Flight booking Details</w:t>
      </w:r>
      <w:bookmarkEnd w:id="57"/>
    </w:p>
    <w:p w14:paraId="626E3D46" w14:textId="0EA671B8" w:rsidR="006E3962" w:rsidRDefault="006E3962" w:rsidP="00E96AA5">
      <w:pPr>
        <w:pStyle w:val="StyleHeading2Sub-headingH2ChapterNumberAppendixLetterchnh"/>
        <w:numPr>
          <w:ilvl w:val="0"/>
          <w:numId w:val="0"/>
        </w:numPr>
        <w:ind w:left="90"/>
      </w:pPr>
    </w:p>
    <w:p w14:paraId="22A424B3" w14:textId="77777777" w:rsidR="008144C2" w:rsidRDefault="008144C2" w:rsidP="00712D72">
      <w:pPr>
        <w:pStyle w:val="ListParagraph"/>
        <w:numPr>
          <w:ilvl w:val="0"/>
          <w:numId w:val="24"/>
        </w:numPr>
      </w:pPr>
      <w:r>
        <w:t>Open the browser.</w:t>
      </w:r>
    </w:p>
    <w:p w14:paraId="0E20BE06" w14:textId="7CE05BB2" w:rsidR="008144C2" w:rsidRPr="00712D72" w:rsidRDefault="008144C2" w:rsidP="00712D72">
      <w:pPr>
        <w:pStyle w:val="ListParagraph"/>
        <w:numPr>
          <w:ilvl w:val="0"/>
          <w:numId w:val="24"/>
        </w:numPr>
        <w:rPr>
          <w:iCs/>
        </w:rPr>
      </w:pPr>
      <w:r w:rsidRPr="00712D72">
        <w:rPr>
          <w:iCs/>
        </w:rPr>
        <w:t>Enter the URL.</w:t>
      </w:r>
      <w:r w:rsidR="00F94F85" w:rsidRPr="00712D72">
        <w:rPr>
          <w:iCs/>
        </w:rPr>
        <w:t xml:space="preserve">  </w:t>
      </w:r>
      <w:r w:rsidR="00F94F85">
        <w:t>https://duniyaghumao.com</w:t>
      </w:r>
    </w:p>
    <w:p w14:paraId="19269B3D" w14:textId="77777777" w:rsidR="008144C2" w:rsidRDefault="008144C2" w:rsidP="00712D72">
      <w:pPr>
        <w:pStyle w:val="ListParagraph"/>
        <w:numPr>
          <w:ilvl w:val="0"/>
          <w:numId w:val="24"/>
        </w:numPr>
      </w:pPr>
      <w:r>
        <w:t>Click on login link.</w:t>
      </w:r>
    </w:p>
    <w:p w14:paraId="791E2955" w14:textId="77777777" w:rsidR="008144C2" w:rsidRDefault="008144C2" w:rsidP="00712D72">
      <w:pPr>
        <w:pStyle w:val="ListParagraph"/>
        <w:numPr>
          <w:ilvl w:val="0"/>
          <w:numId w:val="24"/>
        </w:numPr>
      </w:pPr>
      <w:r>
        <w:t>Click on ‘Book Flight’ link.</w:t>
      </w:r>
    </w:p>
    <w:p w14:paraId="1524883C" w14:textId="77777777" w:rsidR="008144C2" w:rsidRDefault="008144C2" w:rsidP="00712D72">
      <w:pPr>
        <w:pStyle w:val="ListParagraph"/>
        <w:numPr>
          <w:ilvl w:val="0"/>
          <w:numId w:val="24"/>
        </w:numPr>
      </w:pPr>
      <w:r>
        <w:t>Click on Car facilities link.</w:t>
      </w:r>
    </w:p>
    <w:p w14:paraId="358B1DEB" w14:textId="77777777" w:rsidR="008144C2" w:rsidRDefault="008144C2" w:rsidP="00712D72">
      <w:pPr>
        <w:pStyle w:val="ListParagraph"/>
        <w:numPr>
          <w:ilvl w:val="0"/>
          <w:numId w:val="24"/>
        </w:numPr>
      </w:pPr>
      <w:r>
        <w:t>Enter valid credentials.</w:t>
      </w:r>
    </w:p>
    <w:p w14:paraId="35079C16" w14:textId="77777777" w:rsidR="008144C2" w:rsidRDefault="008144C2" w:rsidP="00712D72">
      <w:pPr>
        <w:pStyle w:val="ListParagraph"/>
        <w:numPr>
          <w:ilvl w:val="0"/>
          <w:numId w:val="24"/>
        </w:numPr>
      </w:pPr>
      <w:r>
        <w:t>Click on ‘Book car’ link.</w:t>
      </w:r>
    </w:p>
    <w:p w14:paraId="7FFBB80D" w14:textId="77777777" w:rsidR="008144C2" w:rsidRDefault="008144C2" w:rsidP="00712D72">
      <w:pPr>
        <w:pStyle w:val="ListParagraph"/>
        <w:numPr>
          <w:ilvl w:val="0"/>
          <w:numId w:val="24"/>
        </w:numPr>
      </w:pPr>
      <w:r>
        <w:t>The system fails to validate the details of flight booking.</w:t>
      </w:r>
    </w:p>
    <w:p w14:paraId="76D0D689" w14:textId="77777777" w:rsidR="008144C2" w:rsidRDefault="008144C2" w:rsidP="00712D72">
      <w:pPr>
        <w:pStyle w:val="ListParagraph"/>
        <w:numPr>
          <w:ilvl w:val="0"/>
          <w:numId w:val="24"/>
        </w:numPr>
      </w:pPr>
      <w:r>
        <w:t>The system notifies the user that he/she has entered the invalid flight booking and redirects the user to the Step 4</w:t>
      </w:r>
    </w:p>
    <w:p w14:paraId="028B5EC2" w14:textId="3C3079D6" w:rsidR="009F5790" w:rsidRPr="009F5790" w:rsidRDefault="009F5790" w:rsidP="00712D72">
      <w:pPr>
        <w:pStyle w:val="StyleHeading1H1Mainheading1Heading1Heading10Head1h1Sec"/>
      </w:pPr>
      <w:bookmarkStart w:id="58" w:name="_Toc144299927"/>
      <w:bookmarkStart w:id="59" w:name="_Toc145125013"/>
      <w:bookmarkStart w:id="60" w:name="_Toc165439511"/>
      <w:bookmarkStart w:id="61" w:name="_Toc186019620"/>
      <w:bookmarkStart w:id="62" w:name="_Toc503625759"/>
      <w:bookmarkEnd w:id="40"/>
      <w:bookmarkEnd w:id="41"/>
      <w:bookmarkEnd w:id="42"/>
      <w:bookmarkEnd w:id="43"/>
      <w:r w:rsidRPr="009F5790">
        <w:t>Post Conditions</w:t>
      </w:r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1B0FD3">
        <w:trPr>
          <w:tblHeader/>
        </w:trPr>
        <w:tc>
          <w:tcPr>
            <w:tcW w:w="3168" w:type="dxa"/>
          </w:tcPr>
          <w:p w14:paraId="01B7B884" w14:textId="7BD679B2" w:rsidR="009F5790" w:rsidRPr="009F5790" w:rsidRDefault="009F5790" w:rsidP="00712D72">
            <w:r w:rsidRPr="009F5790">
              <w:t>Flow Name</w:t>
            </w:r>
            <w:r w:rsidR="008144C2">
              <w:tab/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712D72">
            <w:r w:rsidRPr="009F5790">
              <w:t>Post Condition</w:t>
            </w:r>
          </w:p>
        </w:tc>
      </w:tr>
      <w:tr w:rsidR="009F5790" w:rsidRPr="009F5790" w14:paraId="157725F0" w14:textId="77777777" w:rsidTr="001B0FD3">
        <w:tc>
          <w:tcPr>
            <w:tcW w:w="3168" w:type="dxa"/>
          </w:tcPr>
          <w:p w14:paraId="6FC88656" w14:textId="67787019" w:rsidR="009F5790" w:rsidRPr="009F5790" w:rsidRDefault="00635A4D" w:rsidP="00712D72">
            <w:r>
              <w:t>Successful online registration for the hotel booking.</w:t>
            </w:r>
          </w:p>
        </w:tc>
        <w:tc>
          <w:tcPr>
            <w:tcW w:w="5688" w:type="dxa"/>
          </w:tcPr>
          <w:p w14:paraId="7AD6974C" w14:textId="60965186" w:rsidR="009F5790" w:rsidRPr="009F5790" w:rsidRDefault="009A520E" w:rsidP="00712D72">
            <w:r>
              <w:t>The customer is able to successfull</w:t>
            </w:r>
            <w:r w:rsidR="00635A4D">
              <w:t>y register for the hotel booking.</w:t>
            </w:r>
          </w:p>
        </w:tc>
      </w:tr>
      <w:tr w:rsidR="00712D72" w:rsidRPr="009F5790" w14:paraId="17525C3D" w14:textId="77777777" w:rsidTr="001B0FD3">
        <w:tc>
          <w:tcPr>
            <w:tcW w:w="3168" w:type="dxa"/>
          </w:tcPr>
          <w:p w14:paraId="16F72E40" w14:textId="75EDB79D" w:rsidR="00712D72" w:rsidRPr="009F5790" w:rsidRDefault="00712D72" w:rsidP="00712D72">
            <w:r>
              <w:t>Successful Booking of Hotel Room By Customer</w:t>
            </w:r>
          </w:p>
        </w:tc>
        <w:tc>
          <w:tcPr>
            <w:tcW w:w="5688" w:type="dxa"/>
          </w:tcPr>
          <w:p w14:paraId="23B5FA5C" w14:textId="614D586D" w:rsidR="00712D72" w:rsidRPr="00712D72" w:rsidRDefault="00712D72" w:rsidP="00712D72">
            <w:r w:rsidRPr="00712D72">
              <w:t>The system successfully books the hotel room.</w:t>
            </w:r>
          </w:p>
        </w:tc>
      </w:tr>
      <w:tr w:rsidR="00712D72" w:rsidRPr="009F5790" w14:paraId="330E3A30" w14:textId="77777777" w:rsidTr="001B0FD3">
        <w:tc>
          <w:tcPr>
            <w:tcW w:w="3168" w:type="dxa"/>
          </w:tcPr>
          <w:p w14:paraId="4DA94835" w14:textId="65C72CC4" w:rsidR="00712D72" w:rsidRPr="009F5790" w:rsidRDefault="00712D72" w:rsidP="00712D72">
            <w:r>
              <w:rPr>
                <w:bCs w:val="0"/>
              </w:rPr>
              <w:t>Invalid registration details and Login Credentials</w:t>
            </w:r>
          </w:p>
        </w:tc>
        <w:tc>
          <w:tcPr>
            <w:tcW w:w="5688" w:type="dxa"/>
          </w:tcPr>
          <w:p w14:paraId="7243EDFF" w14:textId="676068FF" w:rsidR="00712D72" w:rsidRPr="009F5790" w:rsidRDefault="00712D72" w:rsidP="00712D72">
            <w:r>
              <w:rPr>
                <w:bCs w:val="0"/>
              </w:rPr>
              <w:t xml:space="preserve">The system fails to validate the details and abort user from getting </w:t>
            </w:r>
            <w:proofErr w:type="gramStart"/>
            <w:r>
              <w:rPr>
                <w:bCs w:val="0"/>
              </w:rPr>
              <w:t>registered  and</w:t>
            </w:r>
            <w:proofErr w:type="gramEnd"/>
            <w:r>
              <w:rPr>
                <w:bCs w:val="0"/>
              </w:rPr>
              <w:t xml:space="preserve"> getting logged in to the application.</w:t>
            </w:r>
          </w:p>
        </w:tc>
      </w:tr>
      <w:tr w:rsidR="00712D72" w:rsidRPr="009F5790" w14:paraId="2CE33834" w14:textId="77777777" w:rsidTr="001B0FD3">
        <w:tc>
          <w:tcPr>
            <w:tcW w:w="3168" w:type="dxa"/>
          </w:tcPr>
          <w:p w14:paraId="43DB0227" w14:textId="0169B07F" w:rsidR="00712D72" w:rsidRPr="009F5790" w:rsidRDefault="00712D72" w:rsidP="00712D72">
            <w:r>
              <w:rPr>
                <w:bCs w:val="0"/>
              </w:rPr>
              <w:t>Customer Enters Invalid Number of Rooms to be Booked</w:t>
            </w:r>
          </w:p>
        </w:tc>
        <w:tc>
          <w:tcPr>
            <w:tcW w:w="5688" w:type="dxa"/>
          </w:tcPr>
          <w:p w14:paraId="43EE6D48" w14:textId="7C149528" w:rsidR="00712D72" w:rsidRPr="009F5790" w:rsidRDefault="00712D72" w:rsidP="00712D72">
            <w:r>
              <w:rPr>
                <w:bCs w:val="0"/>
              </w:rPr>
              <w:t>The system fails to validate the details and alert the user with the error message.</w:t>
            </w:r>
          </w:p>
        </w:tc>
      </w:tr>
      <w:tr w:rsidR="00712D72" w:rsidRPr="009F5790" w14:paraId="1BA0F584" w14:textId="77777777" w:rsidTr="001B0FD3">
        <w:tc>
          <w:tcPr>
            <w:tcW w:w="3168" w:type="dxa"/>
          </w:tcPr>
          <w:p w14:paraId="2C68667A" w14:textId="3307B440" w:rsidR="00712D72" w:rsidRPr="002466CD" w:rsidRDefault="00712D72" w:rsidP="00712D72">
            <w:r>
              <w:rPr>
                <w:bCs w:val="0"/>
              </w:rPr>
              <w:t>Customer Enters Invalid Number of Adults</w:t>
            </w:r>
          </w:p>
        </w:tc>
        <w:tc>
          <w:tcPr>
            <w:tcW w:w="5688" w:type="dxa"/>
          </w:tcPr>
          <w:p w14:paraId="3C3014F6" w14:textId="2626F07B" w:rsidR="00712D72" w:rsidRPr="009F5790" w:rsidRDefault="00712D72" w:rsidP="00712D72">
            <w:r>
              <w:rPr>
                <w:bCs w:val="0"/>
              </w:rPr>
              <w:t>The system fails to validate the details and alert the user with the error message.</w:t>
            </w:r>
          </w:p>
        </w:tc>
      </w:tr>
      <w:tr w:rsidR="00712D72" w:rsidRPr="009F5790" w14:paraId="20183AB6" w14:textId="77777777" w:rsidTr="001B0FD3">
        <w:tc>
          <w:tcPr>
            <w:tcW w:w="3168" w:type="dxa"/>
          </w:tcPr>
          <w:p w14:paraId="05B37972" w14:textId="3819E010" w:rsidR="00712D72" w:rsidRPr="002466CD" w:rsidRDefault="00712D72" w:rsidP="00712D72">
            <w:r>
              <w:rPr>
                <w:bCs w:val="0"/>
              </w:rPr>
              <w:t>Customer Enters Invalid Number of Children</w:t>
            </w:r>
          </w:p>
        </w:tc>
        <w:tc>
          <w:tcPr>
            <w:tcW w:w="5688" w:type="dxa"/>
          </w:tcPr>
          <w:p w14:paraId="5146B19A" w14:textId="49AFB314" w:rsidR="00712D72" w:rsidRPr="009F5790" w:rsidRDefault="00712D72" w:rsidP="00712D72">
            <w:r>
              <w:rPr>
                <w:bCs w:val="0"/>
              </w:rPr>
              <w:t>The system fails to validate the details and alert the user with the error message.</w:t>
            </w:r>
          </w:p>
        </w:tc>
      </w:tr>
      <w:tr w:rsidR="00712D72" w:rsidRPr="009F5790" w14:paraId="63633070" w14:textId="77777777" w:rsidTr="001B0FD3">
        <w:tc>
          <w:tcPr>
            <w:tcW w:w="3168" w:type="dxa"/>
          </w:tcPr>
          <w:p w14:paraId="63FA73C9" w14:textId="77777777" w:rsidR="00712D72" w:rsidRPr="00CB320F" w:rsidRDefault="00712D72" w:rsidP="00712D72">
            <w:r>
              <w:t>Successful Booking of Flight  By customers</w:t>
            </w:r>
          </w:p>
          <w:p w14:paraId="32B6E3C2" w14:textId="25C0794E" w:rsidR="00712D72" w:rsidRPr="002466CD" w:rsidRDefault="00712D72" w:rsidP="00712D72"/>
        </w:tc>
        <w:tc>
          <w:tcPr>
            <w:tcW w:w="5688" w:type="dxa"/>
          </w:tcPr>
          <w:p w14:paraId="2D4C4E43" w14:textId="28E2C56E" w:rsidR="00712D72" w:rsidRPr="009F5790" w:rsidRDefault="00712D72" w:rsidP="00712D72">
            <w:r>
              <w:t>The system successfully books flight tickets</w:t>
            </w:r>
          </w:p>
        </w:tc>
      </w:tr>
      <w:tr w:rsidR="00712D72" w:rsidRPr="009F5790" w14:paraId="783764B7" w14:textId="77777777" w:rsidTr="001B0FD3">
        <w:tc>
          <w:tcPr>
            <w:tcW w:w="3168" w:type="dxa"/>
          </w:tcPr>
          <w:p w14:paraId="388726E4" w14:textId="300BDB8D" w:rsidR="00712D72" w:rsidRPr="002466CD" w:rsidRDefault="00712D72" w:rsidP="00712D72">
            <w:r>
              <w:t>Invalid Credentials of flight booking</w:t>
            </w:r>
          </w:p>
        </w:tc>
        <w:tc>
          <w:tcPr>
            <w:tcW w:w="5688" w:type="dxa"/>
          </w:tcPr>
          <w:p w14:paraId="33EBCD80" w14:textId="4D85FD7D" w:rsidR="00712D72" w:rsidRPr="009F5790" w:rsidRDefault="007773CF" w:rsidP="00712D72">
            <w:r>
              <w:t>The system fails to validate the details about user</w:t>
            </w:r>
          </w:p>
        </w:tc>
      </w:tr>
      <w:tr w:rsidR="00712D72" w:rsidRPr="009F5790" w14:paraId="66CF743F" w14:textId="77777777" w:rsidTr="001B0FD3">
        <w:tc>
          <w:tcPr>
            <w:tcW w:w="3168" w:type="dxa"/>
          </w:tcPr>
          <w:p w14:paraId="0F143E04" w14:textId="77777777" w:rsidR="007773CF" w:rsidRPr="00CB320F" w:rsidRDefault="007773CF" w:rsidP="007773CF">
            <w:r>
              <w:lastRenderedPageBreak/>
              <w:t>Successful Booking of car  By customers</w:t>
            </w:r>
          </w:p>
          <w:p w14:paraId="1F072568" w14:textId="1C088CF4" w:rsidR="00712D72" w:rsidRPr="002466CD" w:rsidRDefault="00712D72" w:rsidP="00712D72"/>
        </w:tc>
        <w:tc>
          <w:tcPr>
            <w:tcW w:w="5688" w:type="dxa"/>
          </w:tcPr>
          <w:p w14:paraId="7032C57E" w14:textId="7E8CCB4E" w:rsidR="00712D72" w:rsidRPr="009F5790" w:rsidRDefault="007773CF" w:rsidP="00712D72">
            <w:r>
              <w:t>The system successfully books car</w:t>
            </w:r>
          </w:p>
        </w:tc>
      </w:tr>
      <w:tr w:rsidR="007773CF" w:rsidRPr="009F5790" w14:paraId="7A4D4516" w14:textId="77777777" w:rsidTr="001B0FD3">
        <w:tc>
          <w:tcPr>
            <w:tcW w:w="3168" w:type="dxa"/>
          </w:tcPr>
          <w:p w14:paraId="59BFC6A4" w14:textId="77777777" w:rsidR="007773CF" w:rsidRDefault="007773CF" w:rsidP="007773CF">
            <w:r>
              <w:t>Invalid Credentials of booking car</w:t>
            </w:r>
          </w:p>
          <w:p w14:paraId="73DB9D6A" w14:textId="4F325A51" w:rsidR="007773CF" w:rsidRPr="002466CD" w:rsidRDefault="007773CF" w:rsidP="007773CF"/>
        </w:tc>
        <w:tc>
          <w:tcPr>
            <w:tcW w:w="5688" w:type="dxa"/>
          </w:tcPr>
          <w:p w14:paraId="4B32E378" w14:textId="12277E9C" w:rsidR="007773CF" w:rsidRPr="009F5790" w:rsidRDefault="007773CF" w:rsidP="007773CF">
            <w:r>
              <w:t>The system fails to validate the details about user</w:t>
            </w:r>
          </w:p>
        </w:tc>
      </w:tr>
    </w:tbl>
    <w:p w14:paraId="23EFDC96" w14:textId="77777777" w:rsidR="009F5790" w:rsidRPr="009F5790" w:rsidRDefault="009F5790" w:rsidP="00712D72"/>
    <w:p w14:paraId="338C66C3" w14:textId="77777777" w:rsidR="009F5790" w:rsidRPr="009F5790" w:rsidRDefault="009F5790" w:rsidP="00712D72">
      <w:pPr>
        <w:pStyle w:val="StyleHeading1H1Mainheading1Heading1Heading10Head1h1Sec"/>
      </w:pPr>
      <w:bookmarkStart w:id="63" w:name="_Toc144299928"/>
      <w:bookmarkStart w:id="64" w:name="_Toc145125014"/>
      <w:bookmarkStart w:id="65" w:name="_Toc165439512"/>
      <w:bookmarkStart w:id="66" w:name="_Toc186019621"/>
      <w:bookmarkStart w:id="67" w:name="_Toc503625760"/>
      <w:r w:rsidRPr="009F5790">
        <w:t>Special Requirements</w:t>
      </w:r>
      <w:bookmarkEnd w:id="63"/>
      <w:bookmarkEnd w:id="64"/>
      <w:bookmarkEnd w:id="65"/>
      <w:bookmarkEnd w:id="66"/>
      <w:bookmarkEnd w:id="67"/>
    </w:p>
    <w:p w14:paraId="63356350" w14:textId="77777777" w:rsidR="00350D73" w:rsidRPr="0004791E" w:rsidRDefault="00350D73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68" w:name="_Toc458607236"/>
      <w:bookmarkStart w:id="69" w:name="_Toc503625761"/>
      <w:r>
        <w:t>Performance</w:t>
      </w:r>
      <w:bookmarkEnd w:id="68"/>
      <w:bookmarkEnd w:id="69"/>
      <w:r w:rsidRPr="0004791E">
        <w:t xml:space="preserve"> </w:t>
      </w:r>
    </w:p>
    <w:p w14:paraId="4E0A6902" w14:textId="3BB92EB1" w:rsidR="00F94F85" w:rsidRPr="00F94F85" w:rsidRDefault="00F94F85" w:rsidP="00712D72">
      <w:pPr>
        <w:pStyle w:val="ListParagraph"/>
        <w:numPr>
          <w:ilvl w:val="3"/>
          <w:numId w:val="24"/>
        </w:numPr>
        <w:rPr>
          <w:lang w:val="fr-FR"/>
        </w:rPr>
      </w:pPr>
      <w:r w:rsidRPr="00F94F85">
        <w:rPr>
          <w:lang w:val="fr-FR"/>
        </w:rPr>
        <w:t xml:space="preserve">minimum of 3MBPs </w:t>
      </w:r>
      <w:proofErr w:type="spellStart"/>
      <w:r w:rsidRPr="00F94F85">
        <w:rPr>
          <w:lang w:val="fr-FR"/>
        </w:rPr>
        <w:t>continous</w:t>
      </w:r>
      <w:proofErr w:type="spellEnd"/>
      <w:r w:rsidRPr="00F94F85">
        <w:rPr>
          <w:lang w:val="fr-FR"/>
        </w:rPr>
        <w:t xml:space="preserve"> </w:t>
      </w:r>
      <w:proofErr w:type="spellStart"/>
      <w:r w:rsidRPr="00F94F85">
        <w:rPr>
          <w:lang w:val="fr-FR"/>
        </w:rPr>
        <w:t>connection</w:t>
      </w:r>
      <w:proofErr w:type="spellEnd"/>
      <w:r w:rsidRPr="00F94F85">
        <w:rPr>
          <w:lang w:val="fr-FR"/>
        </w:rPr>
        <w:t xml:space="preserve"> </w:t>
      </w:r>
      <w:proofErr w:type="spellStart"/>
      <w:r w:rsidRPr="00F94F85">
        <w:rPr>
          <w:lang w:val="fr-FR"/>
        </w:rPr>
        <w:t>is</w:t>
      </w:r>
      <w:proofErr w:type="spellEnd"/>
      <w:r w:rsidRPr="00F94F85">
        <w:rPr>
          <w:lang w:val="fr-FR"/>
        </w:rPr>
        <w:t xml:space="preserve"> </w:t>
      </w:r>
      <w:proofErr w:type="spellStart"/>
      <w:r w:rsidRPr="00F94F85">
        <w:rPr>
          <w:lang w:val="fr-FR"/>
        </w:rPr>
        <w:t>required</w:t>
      </w:r>
      <w:proofErr w:type="spellEnd"/>
      <w:r w:rsidRPr="00F94F85">
        <w:rPr>
          <w:lang w:val="fr-FR"/>
        </w:rPr>
        <w:t xml:space="preserve">. </w:t>
      </w:r>
    </w:p>
    <w:p w14:paraId="006B5922" w14:textId="5500DD14" w:rsidR="00F94F85" w:rsidRPr="00F94F85" w:rsidRDefault="00F94F85" w:rsidP="00712D72">
      <w:pPr>
        <w:pStyle w:val="ListParagraph"/>
        <w:numPr>
          <w:ilvl w:val="3"/>
          <w:numId w:val="24"/>
        </w:numPr>
        <w:rPr>
          <w:lang w:val="fr-FR"/>
        </w:rPr>
      </w:pPr>
      <w:r w:rsidRPr="00F94F85">
        <w:rPr>
          <w:lang w:val="fr-FR"/>
        </w:rPr>
        <w:t xml:space="preserve">Application </w:t>
      </w:r>
      <w:proofErr w:type="spellStart"/>
      <w:r w:rsidRPr="00F94F85">
        <w:rPr>
          <w:lang w:val="fr-FR"/>
        </w:rPr>
        <w:t>should</w:t>
      </w:r>
      <w:proofErr w:type="spellEnd"/>
      <w:r w:rsidRPr="00F94F85">
        <w:rPr>
          <w:lang w:val="fr-FR"/>
        </w:rPr>
        <w:t xml:space="preserve"> </w:t>
      </w:r>
      <w:proofErr w:type="spellStart"/>
      <w:r w:rsidRPr="00F94F85">
        <w:rPr>
          <w:lang w:val="fr-FR"/>
        </w:rPr>
        <w:t>respond</w:t>
      </w:r>
      <w:proofErr w:type="spellEnd"/>
      <w:r w:rsidRPr="00F94F85">
        <w:rPr>
          <w:lang w:val="fr-FR"/>
        </w:rPr>
        <w:t xml:space="preserve"> </w:t>
      </w:r>
      <w:proofErr w:type="spellStart"/>
      <w:r w:rsidRPr="00F94F85">
        <w:rPr>
          <w:lang w:val="fr-FR"/>
        </w:rPr>
        <w:t>within</w:t>
      </w:r>
      <w:proofErr w:type="spellEnd"/>
      <w:r w:rsidRPr="00F94F85">
        <w:rPr>
          <w:lang w:val="fr-FR"/>
        </w:rPr>
        <w:t xml:space="preserve"> 6 sec. for all the </w:t>
      </w:r>
      <w:proofErr w:type="spellStart"/>
      <w:r w:rsidRPr="00F94F85">
        <w:rPr>
          <w:lang w:val="fr-FR"/>
        </w:rPr>
        <w:t>request</w:t>
      </w:r>
      <w:proofErr w:type="spellEnd"/>
      <w:r w:rsidRPr="00F94F85">
        <w:rPr>
          <w:lang w:val="fr-FR"/>
        </w:rPr>
        <w:t xml:space="preserve"> by the user.</w:t>
      </w:r>
    </w:p>
    <w:p w14:paraId="314713F1" w14:textId="2032E5E8" w:rsidR="00F94F85" w:rsidRDefault="00F94F85" w:rsidP="00712D72">
      <w:pPr>
        <w:pStyle w:val="ListParagraph"/>
        <w:numPr>
          <w:ilvl w:val="3"/>
          <w:numId w:val="24"/>
        </w:numPr>
        <w:rPr>
          <w:lang w:val="fr-FR"/>
        </w:rPr>
      </w:pPr>
      <w:r w:rsidRPr="00F94F85">
        <w:rPr>
          <w:lang w:val="fr-FR"/>
        </w:rPr>
        <w:t xml:space="preserve">System </w:t>
      </w:r>
      <w:proofErr w:type="spellStart"/>
      <w:r w:rsidRPr="00F94F85">
        <w:rPr>
          <w:lang w:val="fr-FR"/>
        </w:rPr>
        <w:t>should</w:t>
      </w:r>
      <w:proofErr w:type="spellEnd"/>
      <w:r w:rsidRPr="00F94F85">
        <w:rPr>
          <w:lang w:val="fr-FR"/>
        </w:rPr>
        <w:t xml:space="preserve"> have 256 mb of ram or </w:t>
      </w:r>
      <w:proofErr w:type="spellStart"/>
      <w:r w:rsidRPr="00F94F85">
        <w:rPr>
          <w:lang w:val="fr-FR"/>
        </w:rPr>
        <w:t>higher</w:t>
      </w:r>
      <w:proofErr w:type="spellEnd"/>
      <w:r w:rsidRPr="00F94F85">
        <w:rPr>
          <w:lang w:val="fr-FR"/>
        </w:rPr>
        <w:t>.</w:t>
      </w:r>
    </w:p>
    <w:p w14:paraId="439A5960" w14:textId="77777777" w:rsidR="00F94F85" w:rsidRPr="00F94F85" w:rsidRDefault="00F94F85" w:rsidP="00712D72">
      <w:pPr>
        <w:pStyle w:val="ListParagraph"/>
        <w:rPr>
          <w:lang w:val="fr-FR"/>
        </w:rPr>
      </w:pPr>
    </w:p>
    <w:p w14:paraId="122FEF06" w14:textId="6D0DB297" w:rsidR="00350D73" w:rsidRPr="00B10BC4" w:rsidRDefault="000118E2" w:rsidP="00712D72">
      <w:pPr>
        <w:pStyle w:val="ListParagraph"/>
      </w:pPr>
      <w:r>
        <w:t xml:space="preserve"> </w:t>
      </w:r>
    </w:p>
    <w:p w14:paraId="53F16F6D" w14:textId="77777777" w:rsidR="00350D73" w:rsidRPr="0004791E" w:rsidRDefault="00350D73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70" w:name="_Toc458607237"/>
      <w:bookmarkStart w:id="71" w:name="_Toc503625762"/>
      <w:r>
        <w:t>Availability</w:t>
      </w:r>
      <w:bookmarkEnd w:id="70"/>
      <w:bookmarkEnd w:id="71"/>
      <w:r>
        <w:t xml:space="preserve"> </w:t>
      </w:r>
    </w:p>
    <w:p w14:paraId="704C95EA" w14:textId="28646993" w:rsidR="00350D73" w:rsidRPr="00355542" w:rsidRDefault="00350D73" w:rsidP="00712D72">
      <w:pPr>
        <w:pStyle w:val="ListParagraph"/>
        <w:numPr>
          <w:ilvl w:val="1"/>
          <w:numId w:val="14"/>
        </w:numPr>
      </w:pPr>
      <w:r w:rsidRPr="00B10BC4">
        <w:t xml:space="preserve">The </w:t>
      </w:r>
      <w:r w:rsidR="00590989">
        <w:t xml:space="preserve">customer should be able to do online booking of the </w:t>
      </w:r>
      <w:r w:rsidR="00F94F85">
        <w:t>hotel rooms</w:t>
      </w:r>
      <w:r w:rsidR="00590989">
        <w:t xml:space="preserve"> and on all days.</w:t>
      </w:r>
    </w:p>
    <w:p w14:paraId="1126701F" w14:textId="0AA81747" w:rsidR="00355542" w:rsidRDefault="00355542" w:rsidP="00712D72">
      <w:pPr>
        <w:pStyle w:val="ListParagraph"/>
        <w:numPr>
          <w:ilvl w:val="1"/>
          <w:numId w:val="14"/>
        </w:numPr>
      </w:pPr>
      <w:r>
        <w:t>Application is up and running 24*7</w:t>
      </w:r>
    </w:p>
    <w:p w14:paraId="7F473288" w14:textId="77777777" w:rsidR="00350D73" w:rsidRPr="0004791E" w:rsidRDefault="00350D73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72" w:name="_Toc458607238"/>
      <w:bookmarkStart w:id="73" w:name="_Toc503625763"/>
      <w:r>
        <w:t>User Interface</w:t>
      </w:r>
      <w:bookmarkEnd w:id="72"/>
      <w:bookmarkEnd w:id="73"/>
      <w:r w:rsidRPr="0004791E">
        <w:t xml:space="preserve"> </w:t>
      </w:r>
    </w:p>
    <w:p w14:paraId="696A7C3F" w14:textId="77777777" w:rsidR="00350D73" w:rsidRPr="00B10BC4" w:rsidRDefault="00350D73" w:rsidP="00712D72">
      <w:pPr>
        <w:pStyle w:val="ListParagraph"/>
        <w:numPr>
          <w:ilvl w:val="1"/>
          <w:numId w:val="13"/>
        </w:numPr>
      </w:pPr>
      <w:r w:rsidRPr="00B10BC4">
        <w:t>The letters on Menus shall be bold</w:t>
      </w:r>
    </w:p>
    <w:p w14:paraId="352D6C02" w14:textId="4C743F66" w:rsidR="00350D73" w:rsidRPr="00B10BC4" w:rsidRDefault="00350D73" w:rsidP="00712D72">
      <w:pPr>
        <w:pStyle w:val="ListParagraph"/>
        <w:numPr>
          <w:ilvl w:val="1"/>
          <w:numId w:val="13"/>
        </w:numPr>
      </w:pPr>
      <w:r w:rsidRPr="00B10BC4">
        <w:t>The active links shoul</w:t>
      </w:r>
      <w:r w:rsidR="0092658D">
        <w:t>d</w:t>
      </w:r>
      <w:r w:rsidRPr="00B10BC4">
        <w:t xml:space="preserve"> be displayed in red color</w:t>
      </w:r>
    </w:p>
    <w:p w14:paraId="2A954A84" w14:textId="00FD0E8D" w:rsidR="00350D73" w:rsidRPr="00B10BC4" w:rsidRDefault="00350D73" w:rsidP="00712D72">
      <w:pPr>
        <w:pStyle w:val="ListParagraph"/>
        <w:numPr>
          <w:ilvl w:val="1"/>
          <w:numId w:val="13"/>
        </w:numPr>
      </w:pPr>
      <w:r w:rsidRPr="00B10BC4">
        <w:t>The visited links should be displayed in purp</w:t>
      </w:r>
      <w:r w:rsidR="0092658D">
        <w:t xml:space="preserve">le </w:t>
      </w:r>
      <w:r w:rsidRPr="00B10BC4">
        <w:t>color</w:t>
      </w:r>
    </w:p>
    <w:p w14:paraId="3C586FDD" w14:textId="01F79DB5" w:rsidR="00350D73" w:rsidRPr="00B10BC4" w:rsidRDefault="00350D73" w:rsidP="00712D72">
      <w:pPr>
        <w:pStyle w:val="ListParagraph"/>
        <w:numPr>
          <w:ilvl w:val="1"/>
          <w:numId w:val="13"/>
        </w:numPr>
      </w:pPr>
      <w:r w:rsidRPr="00B10BC4">
        <w:t xml:space="preserve">The </w:t>
      </w:r>
      <w:r w:rsidR="0092658D">
        <w:t>u</w:t>
      </w:r>
      <w:r w:rsidRPr="00B10BC4">
        <w:t>nvisited links should be displayed in blue</w:t>
      </w:r>
    </w:p>
    <w:p w14:paraId="27C836D2" w14:textId="77777777" w:rsidR="00350D73" w:rsidRPr="00B10BC4" w:rsidRDefault="00350D73" w:rsidP="00712D72">
      <w:pPr>
        <w:pStyle w:val="ListParagraph"/>
        <w:numPr>
          <w:ilvl w:val="1"/>
          <w:numId w:val="13"/>
        </w:numPr>
      </w:pPr>
      <w:r w:rsidRPr="00B10BC4">
        <w:t>The logout and back button should be available on every page of the application</w:t>
      </w:r>
    </w:p>
    <w:p w14:paraId="46EBDF58" w14:textId="77777777" w:rsidR="00350D73" w:rsidRPr="00B10BC4" w:rsidRDefault="00350D73" w:rsidP="00712D72">
      <w:pPr>
        <w:pStyle w:val="ListParagraph"/>
        <w:numPr>
          <w:ilvl w:val="1"/>
          <w:numId w:val="13"/>
        </w:numPr>
      </w:pPr>
      <w:r w:rsidRPr="00B10BC4">
        <w:t>Look and feel and color of application should be proper.</w:t>
      </w:r>
    </w:p>
    <w:p w14:paraId="61E410A1" w14:textId="77777777" w:rsidR="00350D73" w:rsidRPr="00B10BC4" w:rsidRDefault="00350D73" w:rsidP="00712D72">
      <w:pPr>
        <w:pStyle w:val="ListParagraph"/>
        <w:numPr>
          <w:ilvl w:val="1"/>
          <w:numId w:val="13"/>
        </w:numPr>
      </w:pPr>
      <w:r w:rsidRPr="00B10BC4">
        <w:t xml:space="preserve">In case of </w:t>
      </w:r>
      <w:proofErr w:type="gramStart"/>
      <w:r w:rsidRPr="00B10BC4">
        <w:t>Field  level</w:t>
      </w:r>
      <w:proofErr w:type="gramEnd"/>
      <w:r w:rsidRPr="00B10BC4">
        <w:t xml:space="preserve"> validation error messages should be displayed in red color.</w:t>
      </w:r>
    </w:p>
    <w:p w14:paraId="055ECC48" w14:textId="77777777" w:rsidR="00350D73" w:rsidRPr="0004791E" w:rsidRDefault="00350D73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74" w:name="_Toc458607239"/>
      <w:bookmarkStart w:id="75" w:name="_Toc503625764"/>
      <w:r>
        <w:t>Security</w:t>
      </w:r>
      <w:bookmarkEnd w:id="74"/>
      <w:bookmarkEnd w:id="75"/>
    </w:p>
    <w:p w14:paraId="20CF86D4" w14:textId="77777777" w:rsidR="00350D73" w:rsidRPr="00834B20" w:rsidRDefault="00350D73" w:rsidP="00712D72">
      <w:pPr>
        <w:pStyle w:val="ListParagraph"/>
        <w:numPr>
          <w:ilvl w:val="0"/>
          <w:numId w:val="15"/>
        </w:numPr>
      </w:pPr>
      <w:r w:rsidRPr="00834B20">
        <w:t>The system shall display the letters of PIN numbers in a masked format when they are entered by the customer.</w:t>
      </w:r>
    </w:p>
    <w:p w14:paraId="54742DFC" w14:textId="7E5C8498" w:rsidR="00350D73" w:rsidRPr="00834B20" w:rsidRDefault="007A3689" w:rsidP="00712D72">
      <w:pPr>
        <w:pStyle w:val="ListParagraph"/>
        <w:numPr>
          <w:ilvl w:val="0"/>
          <w:numId w:val="15"/>
        </w:numPr>
      </w:pPr>
      <w:r>
        <w:t>Customer</w:t>
      </w:r>
      <w:r w:rsidR="00350D73" w:rsidRPr="00834B20">
        <w:t xml:space="preserve"> login should not have admin rights</w:t>
      </w:r>
    </w:p>
    <w:p w14:paraId="26F528DF" w14:textId="488B4A7E" w:rsidR="00350D73" w:rsidRPr="00834B20" w:rsidRDefault="00350D73" w:rsidP="00712D72">
      <w:pPr>
        <w:pStyle w:val="ListParagraph"/>
        <w:numPr>
          <w:ilvl w:val="0"/>
          <w:numId w:val="15"/>
        </w:numPr>
      </w:pPr>
      <w:r w:rsidRPr="00834B20">
        <w:t xml:space="preserve">After clicking on back on browser it should </w:t>
      </w:r>
      <w:r w:rsidRPr="00834B20">
        <w:rPr>
          <w:shd w:val="clear" w:color="auto" w:fill="FFFFFF"/>
        </w:rPr>
        <w:t>take you back to the previous page in the list</w:t>
      </w:r>
    </w:p>
    <w:p w14:paraId="262DC057" w14:textId="6D01A3CF" w:rsidR="00350D73" w:rsidRPr="00834B20" w:rsidRDefault="00350D73" w:rsidP="00712D72">
      <w:pPr>
        <w:pStyle w:val="ListParagraph"/>
        <w:numPr>
          <w:ilvl w:val="0"/>
          <w:numId w:val="15"/>
        </w:numPr>
      </w:pPr>
      <w:r w:rsidRPr="00834B20">
        <w:t xml:space="preserve">After clicking on </w:t>
      </w:r>
      <w:proofErr w:type="spellStart"/>
      <w:r w:rsidRPr="00834B20">
        <w:t>Forword</w:t>
      </w:r>
      <w:proofErr w:type="spellEnd"/>
      <w:r w:rsidRPr="00834B20">
        <w:t xml:space="preserve"> on browser it should </w:t>
      </w:r>
      <w:r w:rsidRPr="00834B20">
        <w:rPr>
          <w:color w:val="242729"/>
          <w:shd w:val="clear" w:color="auto" w:fill="FFFFFF"/>
        </w:rPr>
        <w:t xml:space="preserve">take you </w:t>
      </w:r>
      <w:proofErr w:type="spellStart"/>
      <w:proofErr w:type="gramStart"/>
      <w:r w:rsidRPr="00834B20">
        <w:rPr>
          <w:color w:val="242729"/>
          <w:shd w:val="clear" w:color="auto" w:fill="FFFFFF"/>
        </w:rPr>
        <w:t>forword</w:t>
      </w:r>
      <w:proofErr w:type="spellEnd"/>
      <w:r w:rsidRPr="00834B20">
        <w:rPr>
          <w:color w:val="242729"/>
          <w:shd w:val="clear" w:color="auto" w:fill="FFFFFF"/>
        </w:rPr>
        <w:t xml:space="preserve">  to</w:t>
      </w:r>
      <w:proofErr w:type="gramEnd"/>
      <w:r w:rsidRPr="00834B20">
        <w:rPr>
          <w:color w:val="242729"/>
          <w:shd w:val="clear" w:color="auto" w:fill="FFFFFF"/>
        </w:rPr>
        <w:t xml:space="preserve"> the next page in the list.</w:t>
      </w:r>
    </w:p>
    <w:p w14:paraId="44388E77" w14:textId="77777777" w:rsidR="00350D73" w:rsidRPr="00834B20" w:rsidRDefault="00350D73" w:rsidP="00712D72">
      <w:pPr>
        <w:pStyle w:val="ListParagraph"/>
        <w:numPr>
          <w:ilvl w:val="0"/>
          <w:numId w:val="15"/>
        </w:numPr>
      </w:pPr>
      <w:r w:rsidRPr="00834B20">
        <w:rPr>
          <w:shd w:val="clear" w:color="auto" w:fill="FFFFFF"/>
        </w:rPr>
        <w:t xml:space="preserve">User Session should get </w:t>
      </w:r>
      <w:proofErr w:type="gramStart"/>
      <w:r w:rsidRPr="00834B20">
        <w:rPr>
          <w:shd w:val="clear" w:color="auto" w:fill="FFFFFF"/>
        </w:rPr>
        <w:t>expire</w:t>
      </w:r>
      <w:proofErr w:type="gramEnd"/>
      <w:r w:rsidRPr="00834B20">
        <w:rPr>
          <w:shd w:val="clear" w:color="auto" w:fill="FFFFFF"/>
        </w:rPr>
        <w:t xml:space="preserve"> if user is inactive for 10 mins.</w:t>
      </w:r>
    </w:p>
    <w:p w14:paraId="755883D0" w14:textId="77777777" w:rsidR="009F5790" w:rsidRPr="009F5790" w:rsidRDefault="009F5790" w:rsidP="00712D72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3FFBD451" w14:textId="77777777" w:rsidR="009F5790" w:rsidRPr="00272639" w:rsidRDefault="009F5790" w:rsidP="00712D72">
      <w:pPr>
        <w:pStyle w:val="infoblue"/>
      </w:pPr>
    </w:p>
    <w:p w14:paraId="3B0CFABF" w14:textId="77777777" w:rsidR="009F5790" w:rsidRPr="009F5790" w:rsidRDefault="009F5790" w:rsidP="00712D72">
      <w:pPr>
        <w:pStyle w:val="StyleHeading1H1Mainheading1Heading1Heading10Head1h1Sec"/>
      </w:pPr>
      <w:bookmarkStart w:id="76" w:name="_Toc144299930"/>
      <w:bookmarkStart w:id="77" w:name="_Toc145125016"/>
      <w:bookmarkStart w:id="78" w:name="_Toc165439515"/>
      <w:bookmarkStart w:id="79" w:name="_Toc186019624"/>
      <w:bookmarkStart w:id="80" w:name="_Toc503625765"/>
      <w:r w:rsidRPr="009F5790">
        <w:t>Business Rules</w:t>
      </w:r>
      <w:bookmarkEnd w:id="76"/>
      <w:bookmarkEnd w:id="77"/>
      <w:bookmarkEnd w:id="78"/>
      <w:bookmarkEnd w:id="79"/>
      <w:bookmarkEnd w:id="80"/>
    </w:p>
    <w:p w14:paraId="7B4B821C" w14:textId="77777777" w:rsidR="009F5790" w:rsidRPr="009F5790" w:rsidRDefault="009F5790" w:rsidP="00712D72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4"/>
        <w:gridCol w:w="3822"/>
        <w:gridCol w:w="3103"/>
      </w:tblGrid>
      <w:tr w:rsidR="009F5790" w:rsidRPr="009F5790" w14:paraId="5DA241AB" w14:textId="77777777" w:rsidTr="007773CF">
        <w:trPr>
          <w:trHeight w:val="255"/>
          <w:tblHeader/>
        </w:trPr>
        <w:tc>
          <w:tcPr>
            <w:tcW w:w="2384" w:type="dxa"/>
            <w:shd w:val="clear" w:color="auto" w:fill="F3F3F3"/>
          </w:tcPr>
          <w:p w14:paraId="1ACB541A" w14:textId="77777777" w:rsidR="009F5790" w:rsidRPr="009F5790" w:rsidRDefault="009F5790" w:rsidP="00712D72">
            <w:r w:rsidRPr="009F5790">
              <w:t>Business Rule Name</w:t>
            </w:r>
          </w:p>
        </w:tc>
        <w:tc>
          <w:tcPr>
            <w:tcW w:w="3822" w:type="dxa"/>
            <w:shd w:val="clear" w:color="auto" w:fill="F3F3F3"/>
          </w:tcPr>
          <w:p w14:paraId="05661A87" w14:textId="77777777" w:rsidR="009F5790" w:rsidRPr="009F5790" w:rsidRDefault="009F5790" w:rsidP="00712D72">
            <w:r w:rsidRPr="009F5790">
              <w:t>Business Rule Description</w:t>
            </w:r>
          </w:p>
        </w:tc>
        <w:tc>
          <w:tcPr>
            <w:tcW w:w="3103" w:type="dxa"/>
            <w:shd w:val="clear" w:color="auto" w:fill="F3F3F3"/>
          </w:tcPr>
          <w:p w14:paraId="39145F8C" w14:textId="77777777" w:rsidR="009F5790" w:rsidRPr="009F5790" w:rsidRDefault="009F5790" w:rsidP="00712D72">
            <w:r w:rsidRPr="009F5790">
              <w:t>System action (if BR fails)</w:t>
            </w:r>
          </w:p>
        </w:tc>
      </w:tr>
      <w:tr w:rsidR="009F5790" w:rsidRPr="009F5790" w14:paraId="5E4F9659" w14:textId="77777777" w:rsidTr="007773CF">
        <w:trPr>
          <w:trHeight w:val="1201"/>
        </w:trPr>
        <w:tc>
          <w:tcPr>
            <w:tcW w:w="2384" w:type="dxa"/>
          </w:tcPr>
          <w:p w14:paraId="34BE25B9" w14:textId="0AA6FEAC" w:rsidR="009F5790" w:rsidRPr="00272639" w:rsidRDefault="008176CF" w:rsidP="00712D72">
            <w:pPr>
              <w:pStyle w:val="infoblue"/>
            </w:pPr>
            <w:r w:rsidRPr="008176CF">
              <w:lastRenderedPageBreak/>
              <w:t>BR01</w:t>
            </w:r>
          </w:p>
        </w:tc>
        <w:tc>
          <w:tcPr>
            <w:tcW w:w="3822" w:type="dxa"/>
          </w:tcPr>
          <w:p w14:paraId="7DB9F38F" w14:textId="334D4F25" w:rsidR="009F5790" w:rsidRPr="00272639" w:rsidRDefault="005E5ECC" w:rsidP="00712D72">
            <w:pPr>
              <w:pStyle w:val="infoblue"/>
            </w:pPr>
            <w:r>
              <w:t xml:space="preserve">The customer should enter Departure Date in the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format.</w:t>
            </w:r>
          </w:p>
        </w:tc>
        <w:tc>
          <w:tcPr>
            <w:tcW w:w="3103" w:type="dxa"/>
          </w:tcPr>
          <w:p w14:paraId="61C1AE7B" w14:textId="6A694003" w:rsidR="009F5790" w:rsidRPr="00272639" w:rsidRDefault="005E5ECC" w:rsidP="00712D72">
            <w:pPr>
              <w:pStyle w:val="infoblue"/>
            </w:pPr>
            <w:r>
              <w:t>The system should display an error message to the user</w:t>
            </w:r>
            <w:r w:rsidR="00B1630B">
              <w:t xml:space="preserve"> regarding incorrect date format.</w:t>
            </w:r>
          </w:p>
        </w:tc>
      </w:tr>
      <w:tr w:rsidR="00B1630B" w:rsidRPr="009F5790" w14:paraId="41AD1204" w14:textId="77777777" w:rsidTr="007773CF">
        <w:trPr>
          <w:trHeight w:val="1219"/>
        </w:trPr>
        <w:tc>
          <w:tcPr>
            <w:tcW w:w="2384" w:type="dxa"/>
          </w:tcPr>
          <w:p w14:paraId="715E8DD9" w14:textId="774C559A" w:rsidR="00B1630B" w:rsidRPr="008176CF" w:rsidRDefault="00B1630B" w:rsidP="00712D72">
            <w:pPr>
              <w:pStyle w:val="infoblue"/>
            </w:pPr>
            <w:r>
              <w:t>BR02</w:t>
            </w:r>
          </w:p>
        </w:tc>
        <w:tc>
          <w:tcPr>
            <w:tcW w:w="3822" w:type="dxa"/>
          </w:tcPr>
          <w:p w14:paraId="5374B7D0" w14:textId="1107854B" w:rsidR="00B1630B" w:rsidRDefault="00B1630B" w:rsidP="00712D72">
            <w:pPr>
              <w:pStyle w:val="infoblue"/>
            </w:pPr>
            <w:r>
              <w:t xml:space="preserve">The customer should enter Return Date in the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format.</w:t>
            </w:r>
          </w:p>
        </w:tc>
        <w:tc>
          <w:tcPr>
            <w:tcW w:w="3103" w:type="dxa"/>
          </w:tcPr>
          <w:p w14:paraId="3FBC9BAD" w14:textId="1C2AE703" w:rsidR="00B1630B" w:rsidRDefault="00B1630B" w:rsidP="00712D72">
            <w:pPr>
              <w:pStyle w:val="infoblue"/>
            </w:pPr>
            <w:r>
              <w:t>The system should display an error message to the user regarding incorrect date format.</w:t>
            </w:r>
          </w:p>
        </w:tc>
      </w:tr>
      <w:tr w:rsidR="00B1630B" w:rsidRPr="009F5790" w14:paraId="7CFBE1B0" w14:textId="77777777" w:rsidTr="007773CF">
        <w:trPr>
          <w:trHeight w:val="1493"/>
        </w:trPr>
        <w:tc>
          <w:tcPr>
            <w:tcW w:w="2384" w:type="dxa"/>
          </w:tcPr>
          <w:p w14:paraId="6646F303" w14:textId="0E3881C6" w:rsidR="00B1630B" w:rsidRDefault="00B1630B" w:rsidP="00712D72">
            <w:pPr>
              <w:pStyle w:val="infoblue"/>
            </w:pPr>
            <w:r>
              <w:t>BR03</w:t>
            </w:r>
          </w:p>
        </w:tc>
        <w:tc>
          <w:tcPr>
            <w:tcW w:w="3822" w:type="dxa"/>
          </w:tcPr>
          <w:p w14:paraId="4AE5A935" w14:textId="3ECC220A" w:rsidR="00B1630B" w:rsidRDefault="00B1630B" w:rsidP="008D4F6D">
            <w:pPr>
              <w:pStyle w:val="infoblue"/>
            </w:pPr>
            <w:r>
              <w:t xml:space="preserve">The customer should enter </w:t>
            </w:r>
            <w:r w:rsidR="008D4F6D">
              <w:t xml:space="preserve">arrival </w:t>
            </w:r>
            <w:r>
              <w:t xml:space="preserve">Date </w:t>
            </w:r>
            <w:r w:rsidR="00FA19D1">
              <w:t xml:space="preserve">by the customer while booking the </w:t>
            </w:r>
            <w:r w:rsidR="008D4F6D">
              <w:t>car</w:t>
            </w:r>
          </w:p>
        </w:tc>
        <w:tc>
          <w:tcPr>
            <w:tcW w:w="3103" w:type="dxa"/>
          </w:tcPr>
          <w:p w14:paraId="67993E67" w14:textId="59ECAE9E" w:rsidR="00B1630B" w:rsidRDefault="00FA19D1" w:rsidP="00692692">
            <w:pPr>
              <w:pStyle w:val="infoblue"/>
            </w:pPr>
            <w:r>
              <w:t>The system should display an error message to the user if</w:t>
            </w:r>
            <w:r w:rsidR="00F61D7C">
              <w:t xml:space="preserve"> </w:t>
            </w:r>
            <w:r w:rsidR="008D4F6D">
              <w:t>arrival</w:t>
            </w:r>
            <w:r w:rsidR="00F61D7C">
              <w:t xml:space="preserve"> Date is not entered for option of booking </w:t>
            </w:r>
            <w:r w:rsidR="008D4F6D">
              <w:t>car</w:t>
            </w:r>
          </w:p>
        </w:tc>
      </w:tr>
    </w:tbl>
    <w:p w14:paraId="2E47C33A" w14:textId="77777777" w:rsidR="009F5790" w:rsidRPr="009F5790" w:rsidRDefault="009F5790" w:rsidP="00712D72">
      <w:pPr>
        <w:pStyle w:val="CommentText"/>
      </w:pPr>
    </w:p>
    <w:p w14:paraId="5FCAD465" w14:textId="77777777" w:rsidR="009F5790" w:rsidRPr="009F5790" w:rsidRDefault="009F5790" w:rsidP="00712D72">
      <w:pPr>
        <w:pStyle w:val="StyleHeading1H1Mainheading1Heading1Heading10Head1h1Sec"/>
      </w:pPr>
      <w:bookmarkStart w:id="81" w:name="_Toc144299931"/>
      <w:bookmarkStart w:id="82" w:name="_Toc145125017"/>
      <w:bookmarkStart w:id="83" w:name="_Toc165439516"/>
      <w:bookmarkStart w:id="84" w:name="_Toc186019625"/>
      <w:bookmarkStart w:id="85" w:name="_Toc503625766"/>
      <w:r w:rsidRPr="009F5790">
        <w:t>Diagrams</w:t>
      </w:r>
      <w:bookmarkEnd w:id="81"/>
      <w:bookmarkEnd w:id="82"/>
      <w:bookmarkEnd w:id="83"/>
      <w:bookmarkEnd w:id="84"/>
      <w:bookmarkEnd w:id="85"/>
    </w:p>
    <w:p w14:paraId="0342FFB6" w14:textId="77777777" w:rsidR="009F5790" w:rsidRPr="009F5790" w:rsidRDefault="009F5790" w:rsidP="00E96AA5">
      <w:pPr>
        <w:pStyle w:val="StyleHeading2Sub-headingH2ChapterNumberAppendixLetterchnh"/>
        <w:numPr>
          <w:ilvl w:val="0"/>
          <w:numId w:val="0"/>
        </w:numPr>
        <w:ind w:left="1350"/>
      </w:pPr>
      <w:bookmarkStart w:id="86" w:name="_Toc144299932"/>
      <w:bookmarkStart w:id="87" w:name="_Toc145125018"/>
      <w:bookmarkStart w:id="88" w:name="_Toc165439517"/>
      <w:bookmarkStart w:id="89" w:name="_Toc186019626"/>
      <w:bookmarkStart w:id="90" w:name="_Toc503625767"/>
      <w:r w:rsidRPr="009F5790">
        <w:t>Use Case Diagram</w:t>
      </w:r>
      <w:bookmarkEnd w:id="86"/>
      <w:bookmarkEnd w:id="87"/>
      <w:bookmarkEnd w:id="88"/>
      <w:bookmarkEnd w:id="89"/>
      <w:bookmarkEnd w:id="90"/>
    </w:p>
    <w:p w14:paraId="1025B5A9" w14:textId="22ABEA2A" w:rsidR="009F5790" w:rsidRPr="009F5790" w:rsidRDefault="009F5790" w:rsidP="00712D72"/>
    <w:p w14:paraId="3743A5AF" w14:textId="242C5403" w:rsidR="009F5790" w:rsidRPr="009F5790" w:rsidRDefault="00355542" w:rsidP="00E96AA5">
      <w:pPr>
        <w:pStyle w:val="StyleHeading2Sub-headingH2ChapterNumberAppendixLetterchnh"/>
        <w:numPr>
          <w:ilvl w:val="0"/>
          <w:numId w:val="0"/>
        </w:numPr>
        <w:ind w:left="1350"/>
      </w:pPr>
      <w:bookmarkStart w:id="91" w:name="_Toc144299933"/>
      <w:bookmarkStart w:id="92" w:name="_Toc145125019"/>
      <w:bookmarkStart w:id="93" w:name="_Toc503625768"/>
      <w:r>
        <w:rPr>
          <w:noProof/>
          <w:lang w:val="en-US"/>
        </w:rPr>
        <w:drawing>
          <wp:inline distT="0" distB="0" distL="0" distR="0" wp14:anchorId="149922FA" wp14:editId="1255ABEA">
            <wp:extent cx="5321947" cy="36370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198" cy="36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3"/>
      <w:r w:rsidRPr="009F5790">
        <w:t xml:space="preserve"> </w:t>
      </w:r>
      <w:r w:rsidR="009F5790" w:rsidRPr="009F5790">
        <w:br w:type="page"/>
      </w:r>
      <w:bookmarkEnd w:id="91"/>
      <w:bookmarkEnd w:id="92"/>
    </w:p>
    <w:p w14:paraId="35E2DE9C" w14:textId="281A1BA7" w:rsidR="009F5790" w:rsidRDefault="009F5790" w:rsidP="00712D72">
      <w:pPr>
        <w:pStyle w:val="StyleHeading1H1Mainheading1Heading1Heading10Head1h1Sec"/>
      </w:pPr>
      <w:bookmarkStart w:id="94" w:name="_Toc144299934"/>
      <w:bookmarkStart w:id="95" w:name="_Toc145125020"/>
      <w:bookmarkStart w:id="96" w:name="_Toc165439519"/>
      <w:bookmarkStart w:id="97" w:name="_Toc186019628"/>
      <w:bookmarkStart w:id="98" w:name="_Toc503625769"/>
      <w:r w:rsidRPr="009F5790">
        <w:lastRenderedPageBreak/>
        <w:t>Scenarios</w:t>
      </w:r>
      <w:bookmarkEnd w:id="94"/>
      <w:bookmarkEnd w:id="95"/>
      <w:bookmarkEnd w:id="96"/>
      <w:bookmarkEnd w:id="97"/>
      <w:bookmarkEnd w:id="98"/>
    </w:p>
    <w:p w14:paraId="472550AD" w14:textId="0C36937A" w:rsidR="009F5790" w:rsidRDefault="009F5790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99" w:name="_Toc144299935"/>
      <w:bookmarkStart w:id="100" w:name="_Toc145125021"/>
      <w:bookmarkStart w:id="101" w:name="_Toc165439520"/>
      <w:bookmarkStart w:id="102" w:name="_Toc186019629"/>
      <w:bookmarkStart w:id="103" w:name="_Toc503625770"/>
      <w:r w:rsidRPr="009F5790">
        <w:t>Success Scenarios</w:t>
      </w:r>
      <w:bookmarkEnd w:id="99"/>
      <w:bookmarkEnd w:id="100"/>
      <w:bookmarkEnd w:id="101"/>
      <w:bookmarkEnd w:id="102"/>
      <w:bookmarkEnd w:id="103"/>
    </w:p>
    <w:p w14:paraId="013D1C07" w14:textId="2CFF18B0" w:rsidR="008144C2" w:rsidRPr="00692692" w:rsidRDefault="008144C2" w:rsidP="00692692">
      <w:pPr>
        <w:pStyle w:val="StyleHeading2Sub-headingH2ChapterNumberAppendixLetterchnh"/>
        <w:numPr>
          <w:ilvl w:val="0"/>
          <w:numId w:val="0"/>
        </w:numPr>
        <w:ind w:left="1350"/>
        <w:rPr>
          <w:color w:val="00264A" w:themeColor="text1"/>
        </w:rPr>
      </w:pPr>
      <w:bookmarkStart w:id="104" w:name="_Toc458607249"/>
      <w:r>
        <w:t xml:space="preserve">   </w:t>
      </w:r>
      <w:r w:rsidRPr="008144C2">
        <w:t xml:space="preserve"> </w:t>
      </w:r>
      <w:bookmarkStart w:id="105" w:name="_Toc503625771"/>
      <w:r w:rsidR="00D32C56" w:rsidRPr="00692692">
        <w:rPr>
          <w:color w:val="00264A" w:themeColor="text1"/>
        </w:rPr>
        <w:t>1.</w:t>
      </w:r>
      <w:r w:rsidRPr="00692692">
        <w:rPr>
          <w:color w:val="00264A" w:themeColor="text1"/>
        </w:rPr>
        <w:t xml:space="preserve"> Successful Booking of Hotel Room By Customer</w:t>
      </w:r>
      <w:bookmarkEnd w:id="105"/>
    </w:p>
    <w:p w14:paraId="2068EC52" w14:textId="6E1743CC" w:rsidR="008144C2" w:rsidRPr="00692692" w:rsidRDefault="00D32C56" w:rsidP="00692692">
      <w:pPr>
        <w:pStyle w:val="StyleHeading2Sub-headingH2ChapterNumberAppendixLetterchnh"/>
        <w:numPr>
          <w:ilvl w:val="0"/>
          <w:numId w:val="0"/>
        </w:numPr>
        <w:ind w:left="1350"/>
        <w:rPr>
          <w:color w:val="00264A" w:themeColor="text1"/>
        </w:rPr>
      </w:pPr>
      <w:r w:rsidRPr="00692692">
        <w:rPr>
          <w:color w:val="00264A" w:themeColor="text1"/>
        </w:rPr>
        <w:t xml:space="preserve">             </w:t>
      </w:r>
      <w:bookmarkStart w:id="106" w:name="_Toc503625772"/>
      <w:r w:rsidRPr="00692692">
        <w:rPr>
          <w:color w:val="00264A" w:themeColor="text1"/>
        </w:rPr>
        <w:t xml:space="preserve">2. </w:t>
      </w:r>
      <w:r w:rsidR="008144C2" w:rsidRPr="00692692">
        <w:rPr>
          <w:color w:val="00264A" w:themeColor="text1"/>
        </w:rPr>
        <w:t>Successful booking of flight tickets</w:t>
      </w:r>
      <w:bookmarkEnd w:id="106"/>
    </w:p>
    <w:p w14:paraId="743ECCF8" w14:textId="19A34E0B" w:rsidR="008144C2" w:rsidRPr="00692692" w:rsidRDefault="008144C2" w:rsidP="00692692">
      <w:pPr>
        <w:pStyle w:val="StyleHeading2Sub-headingH2ChapterNumberAppendixLetterchnh"/>
        <w:numPr>
          <w:ilvl w:val="0"/>
          <w:numId w:val="0"/>
        </w:numPr>
        <w:ind w:left="1350"/>
        <w:rPr>
          <w:color w:val="00264A" w:themeColor="text1"/>
        </w:rPr>
      </w:pPr>
      <w:r w:rsidRPr="00692692">
        <w:rPr>
          <w:color w:val="00264A" w:themeColor="text1"/>
        </w:rPr>
        <w:t xml:space="preserve">    </w:t>
      </w:r>
      <w:bookmarkStart w:id="107" w:name="_Toc503625773"/>
      <w:r w:rsidR="00D32C56" w:rsidRPr="00692692">
        <w:rPr>
          <w:color w:val="00264A" w:themeColor="text1"/>
        </w:rPr>
        <w:t>3.</w:t>
      </w:r>
      <w:r w:rsidRPr="00692692">
        <w:rPr>
          <w:color w:val="00264A" w:themeColor="text1"/>
        </w:rPr>
        <w:t xml:space="preserve">  Successful l booking of car</w:t>
      </w:r>
      <w:bookmarkEnd w:id="107"/>
    </w:p>
    <w:p w14:paraId="7614C984" w14:textId="77777777" w:rsidR="00A76A72" w:rsidRDefault="00A76A72" w:rsidP="00E96AA5">
      <w:pPr>
        <w:pStyle w:val="StyleHeading2Sub-headingH2ChapterNumberAppendixLetterchnh"/>
        <w:numPr>
          <w:ilvl w:val="0"/>
          <w:numId w:val="0"/>
        </w:numPr>
        <w:ind w:left="90"/>
      </w:pPr>
      <w:bookmarkStart w:id="108" w:name="_Toc503625774"/>
      <w:r w:rsidRPr="009F5790">
        <w:t>Failure Scenarios</w:t>
      </w:r>
      <w:bookmarkEnd w:id="104"/>
      <w:bookmarkEnd w:id="108"/>
    </w:p>
    <w:p w14:paraId="1FF2D31A" w14:textId="77777777" w:rsidR="00F94F85" w:rsidRPr="00692692" w:rsidRDefault="00F94F85" w:rsidP="00712D72">
      <w:pPr>
        <w:pStyle w:val="StyleHeading2Sub-headingH2ChapterNumberAppendixLetterchnh"/>
        <w:numPr>
          <w:ilvl w:val="0"/>
          <w:numId w:val="25"/>
        </w:numPr>
        <w:rPr>
          <w:color w:val="00264A" w:themeColor="text1"/>
        </w:rPr>
      </w:pPr>
      <w:bookmarkStart w:id="109" w:name="_Toc503625775"/>
      <w:r w:rsidRPr="00692692">
        <w:rPr>
          <w:color w:val="00264A" w:themeColor="text1"/>
        </w:rPr>
        <w:t>Invalid registration details</w:t>
      </w:r>
      <w:bookmarkEnd w:id="109"/>
    </w:p>
    <w:p w14:paraId="419957E6" w14:textId="77777777" w:rsidR="00F94F85" w:rsidRPr="00692692" w:rsidRDefault="00F94F85" w:rsidP="00712D72">
      <w:pPr>
        <w:pStyle w:val="StyleHeading2Sub-headingH2ChapterNumberAppendixLetterchnh"/>
        <w:numPr>
          <w:ilvl w:val="0"/>
          <w:numId w:val="26"/>
        </w:numPr>
        <w:rPr>
          <w:color w:val="00264A" w:themeColor="text1"/>
        </w:rPr>
      </w:pPr>
      <w:bookmarkStart w:id="110" w:name="_Toc503625776"/>
      <w:r w:rsidRPr="00692692">
        <w:rPr>
          <w:color w:val="00264A" w:themeColor="text1"/>
        </w:rPr>
        <w:t>Invalid Login Credentials</w:t>
      </w:r>
      <w:bookmarkEnd w:id="110"/>
    </w:p>
    <w:p w14:paraId="32CDE906" w14:textId="77777777" w:rsidR="00F94F85" w:rsidRPr="00692692" w:rsidRDefault="00F94F85" w:rsidP="00712D72">
      <w:pPr>
        <w:pStyle w:val="StyleHeading2Sub-headingH2ChapterNumberAppendixLetterchnh"/>
        <w:numPr>
          <w:ilvl w:val="0"/>
          <w:numId w:val="26"/>
        </w:numPr>
        <w:rPr>
          <w:color w:val="00264A" w:themeColor="text1"/>
        </w:rPr>
      </w:pPr>
      <w:bookmarkStart w:id="111" w:name="_Toc503625777"/>
      <w:r w:rsidRPr="00692692">
        <w:rPr>
          <w:color w:val="00264A" w:themeColor="text1"/>
        </w:rPr>
        <w:t>Customer enters the invalid Number of rooms to be booked.</w:t>
      </w:r>
      <w:bookmarkEnd w:id="111"/>
    </w:p>
    <w:p w14:paraId="2071562F" w14:textId="77777777" w:rsidR="00F94F85" w:rsidRPr="00692692" w:rsidRDefault="00F94F85" w:rsidP="00712D72">
      <w:pPr>
        <w:pStyle w:val="StyleHeading2Sub-headingH2ChapterNumberAppendixLetterchnh"/>
        <w:numPr>
          <w:ilvl w:val="0"/>
          <w:numId w:val="26"/>
        </w:numPr>
        <w:rPr>
          <w:color w:val="00264A" w:themeColor="text1"/>
        </w:rPr>
      </w:pPr>
      <w:bookmarkStart w:id="112" w:name="_Toc503625778"/>
      <w:r w:rsidRPr="00692692">
        <w:rPr>
          <w:color w:val="00264A" w:themeColor="text1"/>
        </w:rPr>
        <w:t>Customer enters the invalid Number of adults.</w:t>
      </w:r>
      <w:bookmarkEnd w:id="112"/>
    </w:p>
    <w:p w14:paraId="37041C18" w14:textId="77777777" w:rsidR="00F94F85" w:rsidRPr="00692692" w:rsidRDefault="00F94F85" w:rsidP="00712D72">
      <w:pPr>
        <w:pStyle w:val="StyleHeading2Sub-headingH2ChapterNumberAppendixLetterchnh"/>
        <w:numPr>
          <w:ilvl w:val="0"/>
          <w:numId w:val="26"/>
        </w:numPr>
        <w:rPr>
          <w:color w:val="00264A" w:themeColor="text1"/>
        </w:rPr>
      </w:pPr>
      <w:bookmarkStart w:id="113" w:name="_Toc503625779"/>
      <w:r w:rsidRPr="00692692">
        <w:rPr>
          <w:color w:val="00264A" w:themeColor="text1"/>
        </w:rPr>
        <w:t>Customer enters the invalid Number of Children.</w:t>
      </w:r>
      <w:bookmarkEnd w:id="113"/>
    </w:p>
    <w:p w14:paraId="33B6A873" w14:textId="77777777" w:rsidR="00F94F85" w:rsidRPr="00692692" w:rsidRDefault="00F94F85" w:rsidP="00712D72">
      <w:pPr>
        <w:pStyle w:val="StyleHeading2Sub-headingH2ChapterNumberAppendixLetterchnh"/>
        <w:numPr>
          <w:ilvl w:val="0"/>
          <w:numId w:val="26"/>
        </w:numPr>
        <w:rPr>
          <w:color w:val="00264A" w:themeColor="text1"/>
        </w:rPr>
      </w:pPr>
      <w:bookmarkStart w:id="114" w:name="_Toc503625780"/>
      <w:r w:rsidRPr="00692692">
        <w:rPr>
          <w:color w:val="00264A" w:themeColor="text1"/>
        </w:rPr>
        <w:t>Customer enters the invalid flight booking credentials</w:t>
      </w:r>
      <w:bookmarkEnd w:id="114"/>
    </w:p>
    <w:p w14:paraId="0169148E" w14:textId="77777777" w:rsidR="00F94F85" w:rsidRPr="00692692" w:rsidRDefault="00F94F85" w:rsidP="00712D72">
      <w:pPr>
        <w:pStyle w:val="StyleHeading2Sub-headingH2ChapterNumberAppendixLetterchnh"/>
        <w:numPr>
          <w:ilvl w:val="0"/>
          <w:numId w:val="26"/>
        </w:numPr>
        <w:rPr>
          <w:color w:val="00264A" w:themeColor="text1"/>
        </w:rPr>
      </w:pPr>
      <w:bookmarkStart w:id="115" w:name="_Toc503625781"/>
      <w:r w:rsidRPr="00692692">
        <w:rPr>
          <w:color w:val="00264A" w:themeColor="text1"/>
        </w:rPr>
        <w:t>Customer enters the invalid car booking credentials</w:t>
      </w:r>
      <w:bookmarkEnd w:id="115"/>
    </w:p>
    <w:p w14:paraId="2338ADB1" w14:textId="7ED86630" w:rsidR="009F5790" w:rsidRPr="009F5790" w:rsidRDefault="00692692" w:rsidP="00692692">
      <w:pPr>
        <w:tabs>
          <w:tab w:val="clear" w:pos="1262"/>
          <w:tab w:val="left" w:pos="4498"/>
        </w:tabs>
      </w:pPr>
      <w:r>
        <w:tab/>
      </w:r>
    </w:p>
    <w:p w14:paraId="506C29A1" w14:textId="77777777" w:rsidR="009F5790" w:rsidRPr="009F5790" w:rsidRDefault="009F5790" w:rsidP="00712D72">
      <w:pPr>
        <w:pStyle w:val="StyleHeading1H1Mainheading1Heading1Heading10Head1h1Sec"/>
      </w:pPr>
      <w:bookmarkStart w:id="116" w:name="_Toc144299937"/>
      <w:bookmarkStart w:id="117" w:name="_Toc145125023"/>
      <w:bookmarkStart w:id="118" w:name="_Toc165439522"/>
      <w:bookmarkStart w:id="119" w:name="_Toc186019631"/>
      <w:bookmarkStart w:id="120" w:name="_Toc503625782"/>
      <w:r w:rsidRPr="009F5790">
        <w:t>Issues</w:t>
      </w:r>
      <w:bookmarkEnd w:id="116"/>
      <w:bookmarkEnd w:id="117"/>
      <w:bookmarkEnd w:id="118"/>
      <w:bookmarkEnd w:id="119"/>
      <w:bookmarkEnd w:id="120"/>
    </w:p>
    <w:p w14:paraId="7F457D1F" w14:textId="68334E83" w:rsidR="00D32C56" w:rsidRPr="00692692" w:rsidRDefault="00D32C56" w:rsidP="00692692">
      <w:pPr>
        <w:pStyle w:val="StyleHeading1H1Mainheading1Heading1Heading10Head1h1Sec"/>
        <w:numPr>
          <w:ilvl w:val="6"/>
          <w:numId w:val="24"/>
        </w:numPr>
        <w:rPr>
          <w:color w:val="00264A" w:themeColor="text1"/>
        </w:rPr>
      </w:pPr>
      <w:bookmarkStart w:id="121" w:name="_Toc503625783"/>
      <w:r w:rsidRPr="00692692">
        <w:rPr>
          <w:color w:val="00264A" w:themeColor="text1"/>
        </w:rPr>
        <w:t xml:space="preserve">What if the HTTP session is not </w:t>
      </w:r>
      <w:proofErr w:type="gramStart"/>
      <w:r w:rsidRPr="00692692">
        <w:rPr>
          <w:color w:val="00264A" w:themeColor="text1"/>
        </w:rPr>
        <w:t>created.</w:t>
      </w:r>
      <w:bookmarkEnd w:id="121"/>
      <w:proofErr w:type="gramEnd"/>
    </w:p>
    <w:p w14:paraId="27DDFD62" w14:textId="2E8DF228" w:rsidR="00D32C56" w:rsidRPr="00692692" w:rsidRDefault="00D32C56" w:rsidP="00692692">
      <w:pPr>
        <w:pStyle w:val="StyleHeading1H1Mainheading1Heading1Heading10Head1h1Sec"/>
        <w:numPr>
          <w:ilvl w:val="6"/>
          <w:numId w:val="24"/>
        </w:numPr>
        <w:rPr>
          <w:color w:val="00264A" w:themeColor="text1"/>
        </w:rPr>
      </w:pPr>
      <w:bookmarkStart w:id="122" w:name="_Toc503625784"/>
      <w:r w:rsidRPr="00692692">
        <w:rPr>
          <w:color w:val="00264A" w:themeColor="text1"/>
        </w:rPr>
        <w:t xml:space="preserve">What if the user is able to access the page of the application by simply entering the URL of </w:t>
      </w:r>
      <w:proofErr w:type="gramStart"/>
      <w:r w:rsidRPr="00692692">
        <w:rPr>
          <w:color w:val="00264A" w:themeColor="text1"/>
        </w:rPr>
        <w:t>that  page</w:t>
      </w:r>
      <w:proofErr w:type="gramEnd"/>
      <w:r w:rsidRPr="00692692">
        <w:rPr>
          <w:color w:val="00264A" w:themeColor="text1"/>
        </w:rPr>
        <w:t xml:space="preserve"> on the address bar of the browser.</w:t>
      </w:r>
      <w:bookmarkEnd w:id="122"/>
    </w:p>
    <w:p w14:paraId="0E1E4BB6" w14:textId="074F60B2" w:rsidR="009F5790" w:rsidRPr="00E261FA" w:rsidRDefault="009F5790" w:rsidP="00712D72">
      <w:pPr>
        <w:pStyle w:val="infoblue"/>
      </w:pPr>
    </w:p>
    <w:p w14:paraId="3D5D1008" w14:textId="77777777" w:rsidR="009F5790" w:rsidRPr="001C4D77" w:rsidRDefault="009F5790" w:rsidP="00712D72">
      <w:pPr>
        <w:pStyle w:val="StyleHeading1H1Mainheading1Heading1Heading10Head1h1Sec"/>
      </w:pPr>
      <w:bookmarkStart w:id="123" w:name="_Toc144299939"/>
      <w:bookmarkStart w:id="124" w:name="_Toc145125025"/>
      <w:bookmarkStart w:id="125" w:name="_Toc165439524"/>
      <w:bookmarkStart w:id="126" w:name="_Toc186019633"/>
      <w:bookmarkStart w:id="127" w:name="_Toc503625785"/>
      <w:r w:rsidRPr="001C4D77">
        <w:t>Inter System Dependencies</w:t>
      </w:r>
      <w:bookmarkEnd w:id="123"/>
      <w:bookmarkEnd w:id="124"/>
      <w:bookmarkEnd w:id="125"/>
      <w:bookmarkEnd w:id="126"/>
      <w:bookmarkEnd w:id="127"/>
    </w:p>
    <w:p w14:paraId="363CE12B" w14:textId="2DADD390" w:rsidR="009F5790" w:rsidRPr="009F5790" w:rsidRDefault="00D32C56" w:rsidP="00712D72">
      <w:pPr>
        <w:pStyle w:val="infoblue"/>
      </w:pPr>
      <w:r>
        <w:t>No intersystem dependencies</w:t>
      </w:r>
    </w:p>
    <w:p w14:paraId="6162B69E" w14:textId="77777777" w:rsidR="009F5790" w:rsidRPr="009F5790" w:rsidRDefault="009F5790" w:rsidP="00712D72"/>
    <w:p w14:paraId="0C74384B" w14:textId="77777777" w:rsidR="009F5790" w:rsidRPr="009F5790" w:rsidRDefault="009F5790" w:rsidP="00712D72"/>
    <w:p w14:paraId="1C333B81" w14:textId="30FB1D80" w:rsidR="009425EB" w:rsidRPr="00D32C56" w:rsidRDefault="009F5790" w:rsidP="00712D72">
      <w:pPr>
        <w:pStyle w:val="StyleHeading1H1Mainheading1Heading1Heading10Head1h1Sec"/>
      </w:pPr>
      <w:bookmarkStart w:id="128" w:name="_Toc144299941"/>
      <w:bookmarkStart w:id="129" w:name="_Toc145125027"/>
      <w:bookmarkStart w:id="130" w:name="_Toc165439526"/>
      <w:bookmarkStart w:id="131" w:name="_Toc186019635"/>
      <w:bookmarkStart w:id="132" w:name="_Toc503625786"/>
      <w:r w:rsidRPr="009F5790">
        <w:lastRenderedPageBreak/>
        <w:t>Assumpt</w:t>
      </w:r>
      <w:bookmarkEnd w:id="128"/>
      <w:bookmarkEnd w:id="129"/>
      <w:bookmarkEnd w:id="130"/>
      <w:bookmarkEnd w:id="131"/>
      <w:r w:rsidR="00D32C56">
        <w:t>ions</w:t>
      </w:r>
      <w:bookmarkEnd w:id="132"/>
    </w:p>
    <w:p w14:paraId="74C6F1BA" w14:textId="255F184F" w:rsidR="00D32C56" w:rsidRPr="00E96AA5" w:rsidRDefault="00E96AA5" w:rsidP="00E96AA5">
      <w:pPr>
        <w:pStyle w:val="StyleHeading1H1Mainheading1Heading1Heading10Head1h1Sec"/>
        <w:numPr>
          <w:ilvl w:val="0"/>
          <w:numId w:val="0"/>
        </w:numPr>
        <w:ind w:left="270"/>
        <w:rPr>
          <w:color w:val="00264A" w:themeColor="text1"/>
          <w:sz w:val="20"/>
          <w:szCs w:val="20"/>
        </w:rPr>
      </w:pPr>
      <w:bookmarkStart w:id="133" w:name="_Toc503625787"/>
      <w:r>
        <w:rPr>
          <w:color w:val="00264A" w:themeColor="text1"/>
          <w:sz w:val="20"/>
          <w:szCs w:val="20"/>
        </w:rPr>
        <w:t xml:space="preserve">1. </w:t>
      </w:r>
      <w:r w:rsidR="00D32C56" w:rsidRPr="00E96AA5">
        <w:rPr>
          <w:color w:val="00264A" w:themeColor="text1"/>
          <w:sz w:val="20"/>
          <w:szCs w:val="20"/>
        </w:rPr>
        <w:t>User should have Google chrome browser for best view of the site.</w:t>
      </w:r>
      <w:bookmarkEnd w:id="133"/>
    </w:p>
    <w:p w14:paraId="0F3466A2" w14:textId="4C344D6A" w:rsidR="00D32C56" w:rsidRPr="00E96AA5" w:rsidRDefault="00E96AA5" w:rsidP="00E96AA5">
      <w:pPr>
        <w:pStyle w:val="StyleHeading1H1Mainheading1Heading1Heading10Head1h1Sec"/>
        <w:numPr>
          <w:ilvl w:val="0"/>
          <w:numId w:val="0"/>
        </w:numPr>
        <w:ind w:left="270"/>
        <w:rPr>
          <w:color w:val="00264A" w:themeColor="text1"/>
          <w:sz w:val="20"/>
          <w:szCs w:val="20"/>
        </w:rPr>
      </w:pPr>
      <w:bookmarkStart w:id="134" w:name="_Toc503625788"/>
      <w:r>
        <w:rPr>
          <w:color w:val="00264A" w:themeColor="text1"/>
          <w:sz w:val="20"/>
          <w:szCs w:val="20"/>
        </w:rPr>
        <w:t xml:space="preserve">2. </w:t>
      </w:r>
      <w:r w:rsidR="00D32C56" w:rsidRPr="00E96AA5">
        <w:rPr>
          <w:color w:val="00264A" w:themeColor="text1"/>
          <w:sz w:val="20"/>
          <w:szCs w:val="20"/>
        </w:rPr>
        <w:t>The site is best viewed with a resolution of 1024*768.</w:t>
      </w:r>
      <w:bookmarkEnd w:id="134"/>
    </w:p>
    <w:p w14:paraId="68520447" w14:textId="0D8AB6A0" w:rsidR="00D32C56" w:rsidRPr="00E96AA5" w:rsidRDefault="00E96AA5" w:rsidP="00E96AA5">
      <w:pPr>
        <w:pStyle w:val="StyleHeading1H1Mainheading1Heading1Heading10Head1h1Sec"/>
        <w:numPr>
          <w:ilvl w:val="0"/>
          <w:numId w:val="0"/>
        </w:numPr>
        <w:ind w:left="270"/>
        <w:rPr>
          <w:color w:val="00264A" w:themeColor="text1"/>
          <w:sz w:val="20"/>
          <w:szCs w:val="20"/>
        </w:rPr>
      </w:pPr>
      <w:bookmarkStart w:id="135" w:name="_Toc503625789"/>
      <w:r>
        <w:rPr>
          <w:color w:val="00264A" w:themeColor="text1"/>
          <w:sz w:val="20"/>
          <w:szCs w:val="20"/>
        </w:rPr>
        <w:t xml:space="preserve">3.  </w:t>
      </w:r>
      <w:r w:rsidR="00D32C56" w:rsidRPr="00E96AA5">
        <w:rPr>
          <w:color w:val="00264A" w:themeColor="text1"/>
          <w:sz w:val="20"/>
          <w:szCs w:val="20"/>
        </w:rPr>
        <w:t>Application is valid and up running</w:t>
      </w:r>
      <w:bookmarkEnd w:id="135"/>
      <w:r w:rsidR="00D32C56" w:rsidRPr="00E96AA5">
        <w:rPr>
          <w:color w:val="00264A" w:themeColor="text1"/>
          <w:sz w:val="20"/>
          <w:szCs w:val="20"/>
        </w:rPr>
        <w:t xml:space="preserve"> </w:t>
      </w:r>
    </w:p>
    <w:p w14:paraId="2D7B172C" w14:textId="1D8CC6CF" w:rsidR="00D32C56" w:rsidRPr="00E96AA5" w:rsidRDefault="00E96AA5" w:rsidP="00E96AA5">
      <w:pPr>
        <w:pStyle w:val="StyleHeading1H1Mainheading1Heading1Heading10Head1h1Sec"/>
        <w:numPr>
          <w:ilvl w:val="0"/>
          <w:numId w:val="0"/>
        </w:numPr>
        <w:ind w:left="270"/>
        <w:rPr>
          <w:color w:val="00264A" w:themeColor="text1"/>
          <w:sz w:val="20"/>
          <w:szCs w:val="20"/>
        </w:rPr>
      </w:pPr>
      <w:bookmarkStart w:id="136" w:name="_Toc503625790"/>
      <w:r>
        <w:rPr>
          <w:color w:val="00264A" w:themeColor="text1"/>
          <w:sz w:val="20"/>
          <w:szCs w:val="20"/>
        </w:rPr>
        <w:t xml:space="preserve">4. </w:t>
      </w:r>
      <w:r w:rsidR="00D32C56" w:rsidRPr="00E96AA5">
        <w:rPr>
          <w:color w:val="00264A" w:themeColor="text1"/>
          <w:sz w:val="20"/>
          <w:szCs w:val="20"/>
        </w:rPr>
        <w:t xml:space="preserve">Application is </w:t>
      </w:r>
      <w:proofErr w:type="spellStart"/>
      <w:r w:rsidR="00D32C56" w:rsidRPr="00E96AA5">
        <w:rPr>
          <w:color w:val="00264A" w:themeColor="text1"/>
          <w:sz w:val="20"/>
          <w:szCs w:val="20"/>
        </w:rPr>
        <w:t>launcing</w:t>
      </w:r>
      <w:proofErr w:type="spellEnd"/>
      <w:r w:rsidR="00D32C56" w:rsidRPr="00E96AA5">
        <w:rPr>
          <w:color w:val="00264A" w:themeColor="text1"/>
          <w:sz w:val="20"/>
          <w:szCs w:val="20"/>
        </w:rPr>
        <w:t xml:space="preserve"> in all the browsers.</w:t>
      </w:r>
      <w:bookmarkEnd w:id="136"/>
    </w:p>
    <w:p w14:paraId="6634C4BB" w14:textId="3CB3ACE5" w:rsidR="00D32C56" w:rsidRPr="00E96AA5" w:rsidRDefault="00E96AA5" w:rsidP="00E96AA5">
      <w:pPr>
        <w:pStyle w:val="StyleHeading1H1Mainheading1Heading1Heading10Head1h1Sec"/>
        <w:numPr>
          <w:ilvl w:val="0"/>
          <w:numId w:val="0"/>
        </w:numPr>
        <w:ind w:left="270"/>
        <w:rPr>
          <w:color w:val="00264A" w:themeColor="text1"/>
          <w:sz w:val="20"/>
          <w:szCs w:val="20"/>
        </w:rPr>
      </w:pPr>
      <w:bookmarkStart w:id="137" w:name="_Toc503625791"/>
      <w:r>
        <w:rPr>
          <w:color w:val="00264A" w:themeColor="text1"/>
          <w:sz w:val="20"/>
          <w:szCs w:val="20"/>
        </w:rPr>
        <w:t xml:space="preserve">5. </w:t>
      </w:r>
      <w:r w:rsidR="00D32C56" w:rsidRPr="00E96AA5">
        <w:rPr>
          <w:color w:val="00264A" w:themeColor="text1"/>
          <w:sz w:val="20"/>
          <w:szCs w:val="20"/>
        </w:rPr>
        <w:t>Administrator should have a valid email id.</w:t>
      </w:r>
      <w:bookmarkEnd w:id="137"/>
    </w:p>
    <w:p w14:paraId="116C1A4B" w14:textId="53FCA1C9" w:rsidR="00D32C56" w:rsidRPr="00E96AA5" w:rsidRDefault="00E96AA5" w:rsidP="00E96AA5">
      <w:pPr>
        <w:pStyle w:val="StyleHeading1H1Mainheading1Heading1Heading10Head1h1Sec"/>
        <w:numPr>
          <w:ilvl w:val="0"/>
          <w:numId w:val="0"/>
        </w:numPr>
        <w:ind w:left="270"/>
        <w:rPr>
          <w:color w:val="00264A" w:themeColor="text1"/>
          <w:sz w:val="20"/>
          <w:szCs w:val="20"/>
        </w:rPr>
      </w:pPr>
      <w:bookmarkStart w:id="138" w:name="_Toc503625792"/>
      <w:r>
        <w:rPr>
          <w:color w:val="00264A" w:themeColor="text1"/>
          <w:sz w:val="20"/>
          <w:szCs w:val="20"/>
        </w:rPr>
        <w:t xml:space="preserve">6. </w:t>
      </w:r>
      <w:r w:rsidR="00D32C56" w:rsidRPr="00E96AA5">
        <w:rPr>
          <w:color w:val="00264A" w:themeColor="text1"/>
          <w:sz w:val="20"/>
          <w:szCs w:val="20"/>
        </w:rPr>
        <w:t>The User details should be authenticated.</w:t>
      </w:r>
      <w:bookmarkEnd w:id="138"/>
    </w:p>
    <w:p w14:paraId="7B397959" w14:textId="1DD778A2" w:rsidR="00D32C56" w:rsidRPr="00E96AA5" w:rsidRDefault="00E96AA5" w:rsidP="00E96AA5">
      <w:pPr>
        <w:pStyle w:val="StyleHeading1H1Mainheading1Heading1Heading10Head1h1Sec"/>
        <w:numPr>
          <w:ilvl w:val="0"/>
          <w:numId w:val="0"/>
        </w:numPr>
        <w:ind w:left="270"/>
        <w:rPr>
          <w:color w:val="00264A" w:themeColor="text1"/>
          <w:sz w:val="20"/>
          <w:szCs w:val="20"/>
        </w:rPr>
      </w:pPr>
      <w:bookmarkStart w:id="139" w:name="_Toc503625793"/>
      <w:r>
        <w:rPr>
          <w:color w:val="00264A" w:themeColor="text1"/>
          <w:sz w:val="20"/>
          <w:szCs w:val="20"/>
        </w:rPr>
        <w:t xml:space="preserve">7. </w:t>
      </w:r>
      <w:r w:rsidR="00D32C56" w:rsidRPr="00E96AA5">
        <w:rPr>
          <w:color w:val="00264A" w:themeColor="text1"/>
          <w:sz w:val="20"/>
          <w:szCs w:val="20"/>
        </w:rPr>
        <w:t xml:space="preserve">The User should </w:t>
      </w:r>
      <w:proofErr w:type="gramStart"/>
      <w:r w:rsidR="00D32C56" w:rsidRPr="00E96AA5">
        <w:rPr>
          <w:color w:val="00264A" w:themeColor="text1"/>
          <w:sz w:val="20"/>
          <w:szCs w:val="20"/>
        </w:rPr>
        <w:t>know  the</w:t>
      </w:r>
      <w:proofErr w:type="gramEnd"/>
      <w:r w:rsidR="00D32C56" w:rsidRPr="00E96AA5">
        <w:rPr>
          <w:color w:val="00264A" w:themeColor="text1"/>
          <w:sz w:val="20"/>
          <w:szCs w:val="20"/>
        </w:rPr>
        <w:t xml:space="preserve"> valid URL of Paradise Insurance Online Company website.</w:t>
      </w:r>
      <w:bookmarkEnd w:id="139"/>
    </w:p>
    <w:p w14:paraId="2CA77A43" w14:textId="26891A69" w:rsidR="00D32C56" w:rsidRPr="009F5790" w:rsidRDefault="00D32C56" w:rsidP="00E96AA5">
      <w:pPr>
        <w:pStyle w:val="StyleHeading1H1Mainheading1Heading1Heading10Head1h1Sec"/>
        <w:numPr>
          <w:ilvl w:val="0"/>
          <w:numId w:val="0"/>
        </w:numPr>
        <w:ind w:left="270"/>
      </w:pPr>
    </w:p>
    <w:p w14:paraId="507C4500" w14:textId="77777777" w:rsidR="009F5790" w:rsidRPr="009F5790" w:rsidRDefault="009F5790" w:rsidP="00712D72"/>
    <w:p w14:paraId="0085CB76" w14:textId="77777777" w:rsidR="009F5790" w:rsidRPr="009F5790" w:rsidRDefault="009F5790" w:rsidP="00712D72"/>
    <w:p w14:paraId="27DB307B" w14:textId="77777777" w:rsidR="009F5790" w:rsidRPr="009F5790" w:rsidRDefault="009F5790" w:rsidP="00712D7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1B0FD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712D7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712D7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712D7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712D7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712D7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712D72">
            <w:r w:rsidRPr="009F5790">
              <w:t>Approved By</w:t>
            </w:r>
          </w:p>
        </w:tc>
      </w:tr>
      <w:tr w:rsidR="009F5790" w:rsidRPr="009F5790" w14:paraId="67C28D7D" w14:textId="77777777" w:rsidTr="001B0FD3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712D7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712D7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712D7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712D7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712D7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712D72"/>
        </w:tc>
      </w:tr>
      <w:tr w:rsidR="009F5790" w:rsidRPr="009F5790" w14:paraId="2B06FFCE" w14:textId="77777777" w:rsidTr="001B0FD3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712D7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712D7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712D7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712D7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712D7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712D72"/>
        </w:tc>
      </w:tr>
    </w:tbl>
    <w:p w14:paraId="4690480B" w14:textId="77777777" w:rsidR="009F5790" w:rsidRPr="009F5790" w:rsidRDefault="009F5790" w:rsidP="00712D72"/>
    <w:sectPr w:rsidR="009F579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48E9E" w14:textId="77777777" w:rsidR="002B6F3F" w:rsidRDefault="002B6F3F" w:rsidP="00712D72">
      <w:r>
        <w:separator/>
      </w:r>
    </w:p>
    <w:p w14:paraId="6D8016CB" w14:textId="77777777" w:rsidR="002B6F3F" w:rsidRDefault="002B6F3F" w:rsidP="00712D72"/>
    <w:p w14:paraId="65F749F4" w14:textId="77777777" w:rsidR="002B6F3F" w:rsidRDefault="002B6F3F" w:rsidP="00712D72"/>
  </w:endnote>
  <w:endnote w:type="continuationSeparator" w:id="0">
    <w:p w14:paraId="6A29845A" w14:textId="77777777" w:rsidR="002B6F3F" w:rsidRDefault="002B6F3F" w:rsidP="00712D72">
      <w:r>
        <w:continuationSeparator/>
      </w:r>
    </w:p>
    <w:p w14:paraId="55C75EC4" w14:textId="77777777" w:rsidR="002B6F3F" w:rsidRDefault="002B6F3F" w:rsidP="00712D72"/>
    <w:p w14:paraId="5C8B5886" w14:textId="77777777" w:rsidR="002B6F3F" w:rsidRDefault="002B6F3F" w:rsidP="00712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FD0EF8" w:rsidRDefault="00FD0EF8" w:rsidP="00712D72">
    <w:pPr>
      <w:pStyle w:val="Footer"/>
    </w:pPr>
  </w:p>
  <w:p w14:paraId="5E49A9DD" w14:textId="77777777" w:rsidR="00FD0EF8" w:rsidRDefault="00FD0EF8" w:rsidP="00712D7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FD0EF8" w:rsidRDefault="00FD0EF8" w:rsidP="00712D72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6503EDAA" w:rsidR="00FD0EF8" w:rsidRPr="00D318E1" w:rsidRDefault="00FD0EF8" w:rsidP="00712D72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1341A9">
          <w:rPr>
            <w:noProof/>
            <w:lang w:val="fr-FR"/>
          </w:rPr>
          <w:t>15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341A9">
          <w:rPr>
            <w:noProof/>
            <w:lang w:val="fr-FR"/>
          </w:rPr>
          <w:t>15</w:t>
        </w:r>
        <w:r>
          <w:rPr>
            <w:lang w:val="fr-FR"/>
          </w:rPr>
          <w:fldChar w:fldCharType="end"/>
        </w:r>
      </w:sdtContent>
    </w:sdt>
  </w:p>
  <w:p w14:paraId="5E49A9DF" w14:textId="77777777" w:rsidR="00FD0EF8" w:rsidRDefault="00FD0EF8" w:rsidP="00712D72"/>
  <w:p w14:paraId="5E49A9E0" w14:textId="77777777" w:rsidR="00FD0EF8" w:rsidRDefault="00FD0EF8" w:rsidP="00712D72"/>
  <w:p w14:paraId="5E49A9E1" w14:textId="77777777" w:rsidR="00FD0EF8" w:rsidRDefault="00FD0EF8" w:rsidP="00712D72"/>
  <w:p w14:paraId="5E49A9E2" w14:textId="77777777" w:rsidR="00FD0EF8" w:rsidRDefault="00FD0EF8" w:rsidP="00712D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C9709" w14:textId="77777777" w:rsidR="002B6F3F" w:rsidRDefault="002B6F3F" w:rsidP="00712D72">
      <w:r>
        <w:separator/>
      </w:r>
    </w:p>
    <w:p w14:paraId="3BEAF3E2" w14:textId="77777777" w:rsidR="002B6F3F" w:rsidRDefault="002B6F3F" w:rsidP="00712D72"/>
    <w:p w14:paraId="3F9B071C" w14:textId="77777777" w:rsidR="002B6F3F" w:rsidRDefault="002B6F3F" w:rsidP="00712D72"/>
  </w:footnote>
  <w:footnote w:type="continuationSeparator" w:id="0">
    <w:p w14:paraId="1388BB2F" w14:textId="77777777" w:rsidR="002B6F3F" w:rsidRDefault="002B6F3F" w:rsidP="00712D72">
      <w:r>
        <w:continuationSeparator/>
      </w:r>
    </w:p>
    <w:p w14:paraId="7F81A468" w14:textId="77777777" w:rsidR="002B6F3F" w:rsidRDefault="002B6F3F" w:rsidP="00712D72"/>
    <w:p w14:paraId="2B8D1BAC" w14:textId="77777777" w:rsidR="002B6F3F" w:rsidRDefault="002B6F3F" w:rsidP="00712D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FD0EF8" w:rsidRDefault="00FD0EF8" w:rsidP="00712D72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FD0EF8" w:rsidRDefault="00FD0EF8" w:rsidP="00712D7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FD0EF8" w:rsidRPr="003308F8" w:rsidRDefault="00FD0EF8" w:rsidP="00712D72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5772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FD0EF8" w:rsidRDefault="00FD0EF8" w:rsidP="00712D72"/>
  <w:p w14:paraId="5E49A9DB" w14:textId="77777777" w:rsidR="00FD0EF8" w:rsidRDefault="00FD0EF8" w:rsidP="00712D7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FD0EF8" w:rsidRDefault="00FD0EF8" w:rsidP="00712D72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F77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642D1"/>
    <w:multiLevelType w:val="hybridMultilevel"/>
    <w:tmpl w:val="FFCE14E0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C1796"/>
    <w:multiLevelType w:val="multilevel"/>
    <w:tmpl w:val="7EE80F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3506E0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C79F4"/>
    <w:multiLevelType w:val="hybridMultilevel"/>
    <w:tmpl w:val="BDBEAC0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BD451F5"/>
    <w:multiLevelType w:val="hybridMultilevel"/>
    <w:tmpl w:val="CBE0CDFE"/>
    <w:lvl w:ilvl="0" w:tplc="692C52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3D5CB0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1C3069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4">
    <w:nsid w:val="40634AA5"/>
    <w:multiLevelType w:val="multilevel"/>
    <w:tmpl w:val="E5A69D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yleHeading2Sub-headingH2ChapterNumberAppendixLetterchnh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9A63853"/>
    <w:multiLevelType w:val="hybridMultilevel"/>
    <w:tmpl w:val="460207CC"/>
    <w:lvl w:ilvl="0" w:tplc="6AD4A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630"/>
        </w:tabs>
        <w:ind w:left="63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5C6437A8"/>
    <w:multiLevelType w:val="hybridMultilevel"/>
    <w:tmpl w:val="5D62E3BA"/>
    <w:lvl w:ilvl="0" w:tplc="DC82F8A2">
      <w:start w:val="7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78830907"/>
    <w:multiLevelType w:val="hybridMultilevel"/>
    <w:tmpl w:val="02108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8A64D4B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7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21"/>
  </w:num>
  <w:num w:numId="5">
    <w:abstractNumId w:val="10"/>
  </w:num>
  <w:num w:numId="6">
    <w:abstractNumId w:val="16"/>
  </w:num>
  <w:num w:numId="7">
    <w:abstractNumId w:val="2"/>
  </w:num>
  <w:num w:numId="8">
    <w:abstractNumId w:val="15"/>
  </w:num>
  <w:num w:numId="9">
    <w:abstractNumId w:val="13"/>
  </w:num>
  <w:num w:numId="10">
    <w:abstractNumId w:val="0"/>
  </w:num>
  <w:num w:numId="11">
    <w:abstractNumId w:val="14"/>
  </w:num>
  <w:num w:numId="12">
    <w:abstractNumId w:val="1"/>
  </w:num>
  <w:num w:numId="13">
    <w:abstractNumId w:val="9"/>
  </w:num>
  <w:num w:numId="14">
    <w:abstractNumId w:val="7"/>
  </w:num>
  <w:num w:numId="15">
    <w:abstractNumId w:val="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</w:num>
  <w:num w:numId="18">
    <w:abstractNumId w:val="8"/>
  </w:num>
  <w:num w:numId="19">
    <w:abstractNumId w:val="14"/>
    <w:lvlOverride w:ilvl="0">
      <w:startOverride w:val="1"/>
    </w:lvlOverride>
  </w:num>
  <w:num w:numId="20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6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02FE"/>
    <w:rsid w:val="000019F0"/>
    <w:rsid w:val="000063BE"/>
    <w:rsid w:val="000118E2"/>
    <w:rsid w:val="000126FA"/>
    <w:rsid w:val="00014210"/>
    <w:rsid w:val="000549C5"/>
    <w:rsid w:val="0005512D"/>
    <w:rsid w:val="00066890"/>
    <w:rsid w:val="0007499D"/>
    <w:rsid w:val="0008331A"/>
    <w:rsid w:val="00096043"/>
    <w:rsid w:val="000C5717"/>
    <w:rsid w:val="000D0F82"/>
    <w:rsid w:val="000E00E7"/>
    <w:rsid w:val="0012666F"/>
    <w:rsid w:val="001341A9"/>
    <w:rsid w:val="00141B52"/>
    <w:rsid w:val="00150EC1"/>
    <w:rsid w:val="00155262"/>
    <w:rsid w:val="00155339"/>
    <w:rsid w:val="00164AD1"/>
    <w:rsid w:val="0017290A"/>
    <w:rsid w:val="001804C0"/>
    <w:rsid w:val="001827A2"/>
    <w:rsid w:val="00192065"/>
    <w:rsid w:val="0019751B"/>
    <w:rsid w:val="001A1E4F"/>
    <w:rsid w:val="001B0FD3"/>
    <w:rsid w:val="001C1D89"/>
    <w:rsid w:val="001C4D77"/>
    <w:rsid w:val="0020116E"/>
    <w:rsid w:val="00201D1D"/>
    <w:rsid w:val="00221286"/>
    <w:rsid w:val="00233482"/>
    <w:rsid w:val="002466CD"/>
    <w:rsid w:val="002572DB"/>
    <w:rsid w:val="00272639"/>
    <w:rsid w:val="0028570C"/>
    <w:rsid w:val="002B6F3F"/>
    <w:rsid w:val="002D0988"/>
    <w:rsid w:val="002F046F"/>
    <w:rsid w:val="00300522"/>
    <w:rsid w:val="00303E5A"/>
    <w:rsid w:val="003120EB"/>
    <w:rsid w:val="003308F8"/>
    <w:rsid w:val="00332A79"/>
    <w:rsid w:val="00334B92"/>
    <w:rsid w:val="00350D73"/>
    <w:rsid w:val="00355542"/>
    <w:rsid w:val="00395294"/>
    <w:rsid w:val="003B2FE2"/>
    <w:rsid w:val="003B5B59"/>
    <w:rsid w:val="003E7E00"/>
    <w:rsid w:val="004027C9"/>
    <w:rsid w:val="00403E1F"/>
    <w:rsid w:val="00411767"/>
    <w:rsid w:val="004347D3"/>
    <w:rsid w:val="00472619"/>
    <w:rsid w:val="00472DB3"/>
    <w:rsid w:val="00476A8A"/>
    <w:rsid w:val="004775EC"/>
    <w:rsid w:val="0049538E"/>
    <w:rsid w:val="004A35C2"/>
    <w:rsid w:val="004A7DCD"/>
    <w:rsid w:val="004C3902"/>
    <w:rsid w:val="004E7445"/>
    <w:rsid w:val="005019D6"/>
    <w:rsid w:val="00530E5A"/>
    <w:rsid w:val="0053544D"/>
    <w:rsid w:val="00537819"/>
    <w:rsid w:val="00544B9A"/>
    <w:rsid w:val="00551E46"/>
    <w:rsid w:val="00552ADE"/>
    <w:rsid w:val="00552AEE"/>
    <w:rsid w:val="00590989"/>
    <w:rsid w:val="005B3604"/>
    <w:rsid w:val="005C27AE"/>
    <w:rsid w:val="005D4827"/>
    <w:rsid w:val="005E5169"/>
    <w:rsid w:val="005E5ECC"/>
    <w:rsid w:val="00605B2D"/>
    <w:rsid w:val="006349A0"/>
    <w:rsid w:val="00635A4D"/>
    <w:rsid w:val="006403D2"/>
    <w:rsid w:val="0064586A"/>
    <w:rsid w:val="00667576"/>
    <w:rsid w:val="0067016E"/>
    <w:rsid w:val="00686664"/>
    <w:rsid w:val="00692692"/>
    <w:rsid w:val="006A615C"/>
    <w:rsid w:val="006B0A33"/>
    <w:rsid w:val="006E3962"/>
    <w:rsid w:val="00707D05"/>
    <w:rsid w:val="00712D72"/>
    <w:rsid w:val="00742C6D"/>
    <w:rsid w:val="00746AD4"/>
    <w:rsid w:val="00775844"/>
    <w:rsid w:val="007773CF"/>
    <w:rsid w:val="00790A92"/>
    <w:rsid w:val="007A16C6"/>
    <w:rsid w:val="007A3184"/>
    <w:rsid w:val="007A3689"/>
    <w:rsid w:val="007B4E6B"/>
    <w:rsid w:val="007C7699"/>
    <w:rsid w:val="007E6865"/>
    <w:rsid w:val="008036AF"/>
    <w:rsid w:val="008144C2"/>
    <w:rsid w:val="008176CF"/>
    <w:rsid w:val="00835905"/>
    <w:rsid w:val="008442D4"/>
    <w:rsid w:val="00850205"/>
    <w:rsid w:val="00882A5D"/>
    <w:rsid w:val="00886F61"/>
    <w:rsid w:val="008A7999"/>
    <w:rsid w:val="008B6197"/>
    <w:rsid w:val="008B6B15"/>
    <w:rsid w:val="008C0DEB"/>
    <w:rsid w:val="008D1CF1"/>
    <w:rsid w:val="008D4F6D"/>
    <w:rsid w:val="008D634D"/>
    <w:rsid w:val="0091275A"/>
    <w:rsid w:val="0092658D"/>
    <w:rsid w:val="00935785"/>
    <w:rsid w:val="009410F1"/>
    <w:rsid w:val="009425EB"/>
    <w:rsid w:val="009566B0"/>
    <w:rsid w:val="009768DB"/>
    <w:rsid w:val="0098706E"/>
    <w:rsid w:val="00994CD6"/>
    <w:rsid w:val="009A1EBA"/>
    <w:rsid w:val="009A4919"/>
    <w:rsid w:val="009A520E"/>
    <w:rsid w:val="009A6B54"/>
    <w:rsid w:val="009A7052"/>
    <w:rsid w:val="009B4999"/>
    <w:rsid w:val="009C75BF"/>
    <w:rsid w:val="009E1907"/>
    <w:rsid w:val="009F2DAB"/>
    <w:rsid w:val="009F5790"/>
    <w:rsid w:val="00A10DE5"/>
    <w:rsid w:val="00A1407A"/>
    <w:rsid w:val="00A33C06"/>
    <w:rsid w:val="00A65EC7"/>
    <w:rsid w:val="00A76A72"/>
    <w:rsid w:val="00A971EE"/>
    <w:rsid w:val="00AA3B75"/>
    <w:rsid w:val="00AB558E"/>
    <w:rsid w:val="00AC4943"/>
    <w:rsid w:val="00AE6300"/>
    <w:rsid w:val="00AE6C7C"/>
    <w:rsid w:val="00AE763E"/>
    <w:rsid w:val="00AF402D"/>
    <w:rsid w:val="00AF5631"/>
    <w:rsid w:val="00B063A0"/>
    <w:rsid w:val="00B136BF"/>
    <w:rsid w:val="00B1630B"/>
    <w:rsid w:val="00B231E6"/>
    <w:rsid w:val="00B34985"/>
    <w:rsid w:val="00B45EA4"/>
    <w:rsid w:val="00B80750"/>
    <w:rsid w:val="00C13A48"/>
    <w:rsid w:val="00C24AC2"/>
    <w:rsid w:val="00C3602B"/>
    <w:rsid w:val="00C37DC8"/>
    <w:rsid w:val="00C57E5C"/>
    <w:rsid w:val="00C60291"/>
    <w:rsid w:val="00C61FD8"/>
    <w:rsid w:val="00C65776"/>
    <w:rsid w:val="00C82F93"/>
    <w:rsid w:val="00C84AE8"/>
    <w:rsid w:val="00C934E4"/>
    <w:rsid w:val="00C97676"/>
    <w:rsid w:val="00CB11DD"/>
    <w:rsid w:val="00CC783A"/>
    <w:rsid w:val="00CD7356"/>
    <w:rsid w:val="00CE4DAD"/>
    <w:rsid w:val="00D00798"/>
    <w:rsid w:val="00D12ADC"/>
    <w:rsid w:val="00D16345"/>
    <w:rsid w:val="00D316EB"/>
    <w:rsid w:val="00D318E1"/>
    <w:rsid w:val="00D32C56"/>
    <w:rsid w:val="00D40824"/>
    <w:rsid w:val="00D55179"/>
    <w:rsid w:val="00D62EB9"/>
    <w:rsid w:val="00D97879"/>
    <w:rsid w:val="00DA4E0A"/>
    <w:rsid w:val="00DA63A4"/>
    <w:rsid w:val="00DA7B23"/>
    <w:rsid w:val="00DC40E6"/>
    <w:rsid w:val="00DC735A"/>
    <w:rsid w:val="00DD1587"/>
    <w:rsid w:val="00DD3832"/>
    <w:rsid w:val="00DD3DC0"/>
    <w:rsid w:val="00DE7EE2"/>
    <w:rsid w:val="00DF220A"/>
    <w:rsid w:val="00E12319"/>
    <w:rsid w:val="00E218F1"/>
    <w:rsid w:val="00E261FA"/>
    <w:rsid w:val="00E26304"/>
    <w:rsid w:val="00E42A82"/>
    <w:rsid w:val="00E4742C"/>
    <w:rsid w:val="00E81230"/>
    <w:rsid w:val="00E96AA5"/>
    <w:rsid w:val="00EA36BC"/>
    <w:rsid w:val="00EC428F"/>
    <w:rsid w:val="00ED7534"/>
    <w:rsid w:val="00F11BF2"/>
    <w:rsid w:val="00F11ED4"/>
    <w:rsid w:val="00F27F5E"/>
    <w:rsid w:val="00F31BF2"/>
    <w:rsid w:val="00F56846"/>
    <w:rsid w:val="00F61D7C"/>
    <w:rsid w:val="00F73F5C"/>
    <w:rsid w:val="00F76F15"/>
    <w:rsid w:val="00F8410D"/>
    <w:rsid w:val="00F87520"/>
    <w:rsid w:val="00F94F85"/>
    <w:rsid w:val="00F9573D"/>
    <w:rsid w:val="00FA19D1"/>
    <w:rsid w:val="00FC181B"/>
    <w:rsid w:val="00FC33DD"/>
    <w:rsid w:val="00FD0EF8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2D72"/>
    <w:pPr>
      <w:tabs>
        <w:tab w:val="left" w:pos="1262"/>
      </w:tabs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21286"/>
    <w:pPr>
      <w:keepNext/>
      <w:numPr>
        <w:ilvl w:val="2"/>
        <w:numId w:val="11"/>
      </w:numPr>
      <w:spacing w:before="240" w:after="60" w:line="240" w:lineRule="auto"/>
      <w:ind w:left="135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2D72"/>
    <w:pPr>
      <w:tabs>
        <w:tab w:val="left" w:pos="1262"/>
      </w:tabs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21286"/>
    <w:pPr>
      <w:keepNext/>
      <w:numPr>
        <w:ilvl w:val="2"/>
        <w:numId w:val="11"/>
      </w:numPr>
      <w:spacing w:before="240" w:after="60" w:line="240" w:lineRule="auto"/>
      <w:ind w:left="135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0F1B0-AA57-45FA-B60E-A1C1A7104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01516E-420C-4934-8DC0-BAE62749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15</Pages>
  <Words>2726</Words>
  <Characters>15542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C, Bhavana</cp:lastModifiedBy>
  <cp:revision>2</cp:revision>
  <dcterms:created xsi:type="dcterms:W3CDTF">2018-01-13T11:24:00Z</dcterms:created>
  <dcterms:modified xsi:type="dcterms:W3CDTF">2018-01-13T11:24:00Z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